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5EFE1" w14:textId="7F87B835" w:rsidR="00C91A93" w:rsidRPr="00C91A93" w:rsidRDefault="00EB47AB" w:rsidP="00C91A93">
      <w:pPr>
        <w:pStyle w:val="Heading1"/>
      </w:pPr>
      <w:r>
        <w:t>ATTENDANCE RECORD</w:t>
      </w:r>
    </w:p>
    <w:tbl>
      <w:tblPr>
        <w:tblStyle w:val="TableGrid"/>
        <w:tblW w:w="5000" w:type="pct"/>
        <w:tblBorders>
          <w:insideH w:val="none" w:sz="0" w:space="0" w:color="auto"/>
        </w:tblBorders>
        <w:tblLayout w:type="fixed"/>
        <w:tblLook w:val="01E0" w:firstRow="1" w:lastRow="1" w:firstColumn="1" w:lastColumn="1" w:noHBand="0" w:noVBand="0"/>
        <w:tblDescription w:val="Layout table for School Name, Detention Supervisor, Date, and Room Number"/>
      </w:tblPr>
      <w:tblGrid>
        <w:gridCol w:w="1671"/>
        <w:gridCol w:w="3501"/>
        <w:gridCol w:w="1858"/>
        <w:gridCol w:w="3184"/>
      </w:tblGrid>
      <w:tr w:rsidR="00EB47AB" w:rsidRPr="007A32DD" w14:paraId="2C3C3194" w14:textId="77777777" w:rsidTr="0064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006EFD" w14:textId="18F844A5" w:rsidR="00EB47AB" w:rsidRPr="00C8424A" w:rsidRDefault="00161579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EB47AB" w:rsidRPr="00C8424A">
              <w:rPr>
                <w:sz w:val="28"/>
                <w:szCs w:val="28"/>
              </w:rPr>
              <w:t>Supervisor</w:t>
            </w:r>
            <w:r>
              <w:rPr>
                <w:sz w:val="28"/>
                <w:szCs w:val="28"/>
              </w:rPr>
              <w:t xml:space="preserve"> Name</w:t>
            </w:r>
            <w:r w:rsidR="00EB47AB" w:rsidRPr="00C8424A"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EAEE175" w14:textId="1F4E9599" w:rsidR="00EB47AB" w:rsidRPr="00C8424A" w:rsidRDefault="00EB47AB" w:rsidP="00647C96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0C47F5" w14:textId="26B9E022" w:rsidR="00EB47AB" w:rsidRPr="00C8424A" w:rsidRDefault="00161579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647C96" w:rsidRPr="00C8424A">
              <w:rPr>
                <w:sz w:val="28"/>
                <w:szCs w:val="28"/>
              </w:rPr>
              <w:t>IC Number: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0313E9E" w14:textId="7673FC68" w:rsidR="00EB47AB" w:rsidRPr="00C8424A" w:rsidRDefault="00EB47AB" w:rsidP="00647C96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647C96" w:rsidRPr="007A32DD" w14:paraId="62EA1FA3" w14:textId="77777777" w:rsidTr="0064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CC252A" w14:textId="23D2A7CD" w:rsidR="00647C96" w:rsidRPr="00C8424A" w:rsidRDefault="00161579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647C96" w:rsidRPr="00C8424A">
              <w:rPr>
                <w:sz w:val="28"/>
                <w:szCs w:val="28"/>
              </w:rPr>
              <w:t xml:space="preserve">Name: 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7BAA0F6" w14:textId="47B92EFD" w:rsidR="00647C96" w:rsidRPr="00C8424A" w:rsidRDefault="00647C96" w:rsidP="00647C96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BDDC00" w14:textId="24E839E1" w:rsidR="00647C96" w:rsidRPr="00C8424A" w:rsidRDefault="00647C96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Student ID: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7ADD5A5" w14:textId="264C6991" w:rsidR="00647C96" w:rsidRPr="00C8424A" w:rsidRDefault="00647C96" w:rsidP="00647C96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C8424A" w:rsidRPr="007A32DD" w14:paraId="584675CA" w14:textId="77777777" w:rsidTr="0064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66B5C5" w14:textId="637C3092" w:rsidR="00C8424A" w:rsidRPr="00C8424A" w:rsidRDefault="00C8424A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Name</w:t>
            </w:r>
            <w:r w:rsidR="00161579"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2583D54" w14:textId="5C7AA85B" w:rsidR="00C8424A" w:rsidRPr="00C8424A" w:rsidRDefault="00C8424A" w:rsidP="00647C96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35959C" w14:textId="2E604DB9" w:rsidR="00C8424A" w:rsidRPr="00C8424A" w:rsidRDefault="00C8424A" w:rsidP="00647C96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Address</w:t>
            </w:r>
            <w:r w:rsidR="00161579">
              <w:rPr>
                <w:sz w:val="28"/>
                <w:szCs w:val="28"/>
              </w:rPr>
              <w:t>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8B95032" w14:textId="68998C3D" w:rsidR="00C8424A" w:rsidRPr="00C8424A" w:rsidRDefault="00C8424A" w:rsidP="00647C96">
            <w:pPr>
              <w:spacing w:before="240" w:after="240"/>
              <w:rPr>
                <w:rFonts w:ascii="Garamond" w:hAnsi="Garamond" w:cs="Tahoma"/>
                <w:b/>
                <w:sz w:val="20"/>
                <w:szCs w:val="20"/>
              </w:rPr>
            </w:pPr>
          </w:p>
        </w:tc>
      </w:tr>
    </w:tbl>
    <w:p w14:paraId="7372EE30" w14:textId="77777777" w:rsidR="00C91A93" w:rsidRPr="00C8424A" w:rsidRDefault="00C91A93">
      <w:pPr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2519"/>
        <w:gridCol w:w="2154"/>
        <w:gridCol w:w="1941"/>
        <w:gridCol w:w="1032"/>
        <w:gridCol w:w="1032"/>
        <w:gridCol w:w="1536"/>
      </w:tblGrid>
      <w:tr w:rsidR="00647C96" w14:paraId="0006D256" w14:textId="77777777" w:rsidTr="0064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519" w:type="dxa"/>
            <w:tcBorders>
              <w:top w:val="nil"/>
            </w:tcBorders>
            <w:shd w:val="clear" w:color="auto" w:fill="000000" w:themeFill="text1"/>
            <w:vAlign w:val="center"/>
          </w:tcPr>
          <w:p w14:paraId="1B2891FD" w14:textId="4CFBDD26" w:rsidR="00647C96" w:rsidRPr="0019280C" w:rsidRDefault="0019280C" w:rsidP="00C91A93">
            <w:pPr>
              <w:pStyle w:val="Tableheading"/>
              <w:rPr>
                <w:lang w:val="en-MY"/>
              </w:rPr>
            </w:pPr>
            <w:r>
              <w:t>W</w:t>
            </w:r>
            <w:r>
              <w:rPr>
                <w:rFonts w:asciiTheme="minorEastAsia" w:eastAsiaTheme="minorEastAsia" w:hAnsiTheme="minorEastAsia"/>
                <w:lang w:eastAsia="zh-CN"/>
              </w:rPr>
              <w:t>ork</w:t>
            </w:r>
            <w:r>
              <w:t>place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000000" w:themeFill="text1"/>
            <w:vAlign w:val="center"/>
          </w:tcPr>
          <w:p w14:paraId="766875FA" w14:textId="2A4F063A" w:rsidR="00647C96" w:rsidRPr="009F3952" w:rsidRDefault="00647C96" w:rsidP="00C91A93">
            <w:pPr>
              <w:pStyle w:val="Tableheading"/>
            </w:pPr>
            <w:r>
              <w:t>Day</w:t>
            </w:r>
          </w:p>
        </w:tc>
        <w:tc>
          <w:tcPr>
            <w:tcW w:w="1941" w:type="dxa"/>
            <w:tcBorders>
              <w:top w:val="nil"/>
            </w:tcBorders>
            <w:shd w:val="clear" w:color="auto" w:fill="000000" w:themeFill="text1"/>
          </w:tcPr>
          <w:p w14:paraId="5C6B1764" w14:textId="7326FFAC" w:rsidR="00647C96" w:rsidRDefault="00647C96" w:rsidP="00647C96">
            <w:pPr>
              <w:pStyle w:val="Tableheading"/>
              <w:spacing w:before="240" w:after="240"/>
            </w:pPr>
            <w:r w:rsidRPr="00647C96">
              <w:t>Date</w:t>
            </w:r>
          </w:p>
        </w:tc>
        <w:sdt>
          <w:sdtPr>
            <w:alias w:val="Time in:"/>
            <w:tag w:val="Time in:"/>
            <w:id w:val="1303587174"/>
            <w:placeholder>
              <w:docPart w:val="E370B6B30D934C31AE062037EB2506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2082EB23" w14:textId="38883521" w:rsidR="00647C96" w:rsidRPr="009F3952" w:rsidRDefault="00647C96" w:rsidP="00C91A93">
                <w:pPr>
                  <w:pStyle w:val="Tableheading"/>
                </w:pPr>
                <w:r w:rsidRPr="009F3952">
                  <w:t xml:space="preserve">Time </w:t>
                </w:r>
                <w:r>
                  <w:br/>
                </w:r>
                <w:r w:rsidRPr="009F3952">
                  <w:t>In</w:t>
                </w:r>
              </w:p>
            </w:tc>
          </w:sdtContent>
        </w:sdt>
        <w:sdt>
          <w:sdtPr>
            <w:alias w:val="Time out:"/>
            <w:tag w:val="Time out:"/>
            <w:id w:val="1482419853"/>
            <w:placeholder>
              <w:docPart w:val="DC17425EBEED4A6AB5BC031770BA33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5983662B" w14:textId="77777777" w:rsidR="00647C96" w:rsidRPr="009F3952" w:rsidRDefault="00647C96" w:rsidP="00C91A93">
                <w:pPr>
                  <w:pStyle w:val="Tableheading"/>
                </w:pPr>
                <w:r w:rsidRPr="009F3952">
                  <w:t>Time Out</w:t>
                </w:r>
              </w:p>
            </w:tc>
          </w:sdtContent>
        </w:sdt>
        <w:sdt>
          <w:sdtPr>
            <w:alias w:val="Time served:"/>
            <w:tag w:val="Time served:"/>
            <w:id w:val="-311958778"/>
            <w:placeholder>
              <w:docPart w:val="6B3253E610C749689F49C11361ED60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20F37243" w14:textId="77777777" w:rsidR="00647C96" w:rsidRPr="009F3952" w:rsidRDefault="00647C96" w:rsidP="00C91A93">
                <w:pPr>
                  <w:pStyle w:val="Tableheading"/>
                </w:pPr>
                <w:r w:rsidRPr="009F3952">
                  <w:t>Time Served</w:t>
                </w:r>
              </w:p>
            </w:tc>
          </w:sdtContent>
        </w:sdt>
      </w:tr>
      <w:tr w:rsidR="00647C96" w14:paraId="0872CBD1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20BFDE06" w14:textId="07A05739" w:rsidR="00647C96" w:rsidRDefault="00647C96" w:rsidP="00614BD7"/>
        </w:tc>
        <w:tc>
          <w:tcPr>
            <w:tcW w:w="2154" w:type="dxa"/>
            <w:vAlign w:val="center"/>
          </w:tcPr>
          <w:p w14:paraId="74C4FEEA" w14:textId="535BE656" w:rsidR="00647C96" w:rsidRDefault="00647C96" w:rsidP="00614BD7"/>
        </w:tc>
        <w:tc>
          <w:tcPr>
            <w:tcW w:w="1941" w:type="dxa"/>
          </w:tcPr>
          <w:p w14:paraId="614E75E9" w14:textId="77777777" w:rsidR="00647C96" w:rsidRDefault="00647C96" w:rsidP="00614BD7"/>
        </w:tc>
        <w:tc>
          <w:tcPr>
            <w:tcW w:w="1032" w:type="dxa"/>
            <w:vAlign w:val="center"/>
          </w:tcPr>
          <w:p w14:paraId="4474406F" w14:textId="0375A587" w:rsidR="00647C96" w:rsidRDefault="00647C96" w:rsidP="00614BD7"/>
        </w:tc>
        <w:tc>
          <w:tcPr>
            <w:tcW w:w="1032" w:type="dxa"/>
            <w:vAlign w:val="center"/>
          </w:tcPr>
          <w:p w14:paraId="3AD8ABAE" w14:textId="1EB43C2F" w:rsidR="00647C96" w:rsidRDefault="00647C96" w:rsidP="00614BD7"/>
        </w:tc>
        <w:tc>
          <w:tcPr>
            <w:tcW w:w="1536" w:type="dxa"/>
            <w:vAlign w:val="center"/>
          </w:tcPr>
          <w:p w14:paraId="253F0562" w14:textId="6B39AD24" w:rsidR="00647C96" w:rsidRDefault="00647C96" w:rsidP="00614BD7"/>
        </w:tc>
      </w:tr>
      <w:tr w:rsidR="00647C96" w14:paraId="4DCDA19F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3701BDCF" w14:textId="51E13A4A" w:rsidR="00647C96" w:rsidRDefault="00647C96" w:rsidP="00041010"/>
        </w:tc>
        <w:tc>
          <w:tcPr>
            <w:tcW w:w="2154" w:type="dxa"/>
            <w:vAlign w:val="center"/>
          </w:tcPr>
          <w:p w14:paraId="77DC665D" w14:textId="6F4F579E" w:rsidR="00647C96" w:rsidRDefault="00647C96" w:rsidP="00041010"/>
        </w:tc>
        <w:tc>
          <w:tcPr>
            <w:tcW w:w="1941" w:type="dxa"/>
          </w:tcPr>
          <w:p w14:paraId="30F9B2CE" w14:textId="77777777" w:rsidR="00647C96" w:rsidRDefault="00647C96" w:rsidP="00041010"/>
        </w:tc>
        <w:tc>
          <w:tcPr>
            <w:tcW w:w="1032" w:type="dxa"/>
            <w:vAlign w:val="center"/>
          </w:tcPr>
          <w:p w14:paraId="5D4FF7C4" w14:textId="2B90DBDC" w:rsidR="00647C96" w:rsidRDefault="00647C96" w:rsidP="00041010"/>
        </w:tc>
        <w:tc>
          <w:tcPr>
            <w:tcW w:w="1032" w:type="dxa"/>
            <w:vAlign w:val="center"/>
          </w:tcPr>
          <w:p w14:paraId="5FE10F50" w14:textId="605803A6" w:rsidR="00647C96" w:rsidRDefault="00647C96" w:rsidP="00041010"/>
        </w:tc>
        <w:tc>
          <w:tcPr>
            <w:tcW w:w="1536" w:type="dxa"/>
            <w:vAlign w:val="center"/>
          </w:tcPr>
          <w:p w14:paraId="58156C98" w14:textId="2D3EE15A" w:rsidR="00647C96" w:rsidRDefault="00647C96" w:rsidP="00041010"/>
        </w:tc>
      </w:tr>
      <w:tr w:rsidR="00647C96" w14:paraId="212BB0F3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64BE32FE" w14:textId="0A9D5873" w:rsidR="00647C96" w:rsidRDefault="00647C96" w:rsidP="00041010"/>
        </w:tc>
        <w:tc>
          <w:tcPr>
            <w:tcW w:w="2154" w:type="dxa"/>
            <w:vAlign w:val="center"/>
          </w:tcPr>
          <w:p w14:paraId="5E4C058A" w14:textId="7BB5DAF1" w:rsidR="00647C96" w:rsidRDefault="00647C96" w:rsidP="00041010"/>
        </w:tc>
        <w:tc>
          <w:tcPr>
            <w:tcW w:w="1941" w:type="dxa"/>
          </w:tcPr>
          <w:p w14:paraId="11455EBB" w14:textId="77777777" w:rsidR="00647C96" w:rsidRDefault="00647C96" w:rsidP="00041010"/>
        </w:tc>
        <w:tc>
          <w:tcPr>
            <w:tcW w:w="1032" w:type="dxa"/>
            <w:vAlign w:val="center"/>
          </w:tcPr>
          <w:p w14:paraId="257D7765" w14:textId="094A1FE2" w:rsidR="00647C96" w:rsidRDefault="00647C96" w:rsidP="00041010"/>
        </w:tc>
        <w:tc>
          <w:tcPr>
            <w:tcW w:w="1032" w:type="dxa"/>
            <w:vAlign w:val="center"/>
          </w:tcPr>
          <w:p w14:paraId="595A259F" w14:textId="58AD3EAC" w:rsidR="00647C96" w:rsidRDefault="00647C96" w:rsidP="00041010"/>
        </w:tc>
        <w:tc>
          <w:tcPr>
            <w:tcW w:w="1536" w:type="dxa"/>
            <w:vAlign w:val="center"/>
          </w:tcPr>
          <w:p w14:paraId="72622CFC" w14:textId="48860651" w:rsidR="00647C96" w:rsidRDefault="00647C96" w:rsidP="00041010"/>
        </w:tc>
      </w:tr>
      <w:tr w:rsidR="00647C96" w14:paraId="429A92C7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24300B48" w14:textId="42B5AF32" w:rsidR="00647C96" w:rsidRDefault="00647C96" w:rsidP="00041010"/>
        </w:tc>
        <w:tc>
          <w:tcPr>
            <w:tcW w:w="2154" w:type="dxa"/>
            <w:vAlign w:val="center"/>
          </w:tcPr>
          <w:p w14:paraId="0AA23005" w14:textId="0AA6F946" w:rsidR="00647C96" w:rsidRDefault="00647C96" w:rsidP="00041010"/>
        </w:tc>
        <w:tc>
          <w:tcPr>
            <w:tcW w:w="1941" w:type="dxa"/>
          </w:tcPr>
          <w:p w14:paraId="6D1506FC" w14:textId="77777777" w:rsidR="00647C96" w:rsidRDefault="00647C96" w:rsidP="00041010"/>
        </w:tc>
        <w:tc>
          <w:tcPr>
            <w:tcW w:w="1032" w:type="dxa"/>
            <w:vAlign w:val="center"/>
          </w:tcPr>
          <w:p w14:paraId="0B18F1AF" w14:textId="267C53C8" w:rsidR="00647C96" w:rsidRDefault="00647C96" w:rsidP="00041010"/>
        </w:tc>
        <w:tc>
          <w:tcPr>
            <w:tcW w:w="1032" w:type="dxa"/>
            <w:vAlign w:val="center"/>
          </w:tcPr>
          <w:p w14:paraId="56FC6D16" w14:textId="0D23839A" w:rsidR="00647C96" w:rsidRDefault="00647C96" w:rsidP="00041010"/>
        </w:tc>
        <w:tc>
          <w:tcPr>
            <w:tcW w:w="1536" w:type="dxa"/>
            <w:vAlign w:val="center"/>
          </w:tcPr>
          <w:p w14:paraId="2CF1CCC5" w14:textId="5156E1DC" w:rsidR="00647C96" w:rsidRDefault="00647C96" w:rsidP="00041010"/>
        </w:tc>
      </w:tr>
      <w:tr w:rsidR="00647C96" w14:paraId="50B56A58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3EFDA37A" w14:textId="4295552F" w:rsidR="00647C96" w:rsidRDefault="00647C96" w:rsidP="00041010"/>
        </w:tc>
        <w:tc>
          <w:tcPr>
            <w:tcW w:w="2154" w:type="dxa"/>
            <w:vAlign w:val="center"/>
          </w:tcPr>
          <w:p w14:paraId="6560A8CB" w14:textId="53496ADC" w:rsidR="00647C96" w:rsidRDefault="00647C96" w:rsidP="00041010"/>
        </w:tc>
        <w:tc>
          <w:tcPr>
            <w:tcW w:w="1941" w:type="dxa"/>
          </w:tcPr>
          <w:p w14:paraId="29797023" w14:textId="77777777" w:rsidR="00647C96" w:rsidRDefault="00647C96" w:rsidP="00041010"/>
        </w:tc>
        <w:tc>
          <w:tcPr>
            <w:tcW w:w="1032" w:type="dxa"/>
            <w:vAlign w:val="center"/>
          </w:tcPr>
          <w:p w14:paraId="483857C6" w14:textId="44859246" w:rsidR="00647C96" w:rsidRDefault="00647C96" w:rsidP="00041010"/>
        </w:tc>
        <w:tc>
          <w:tcPr>
            <w:tcW w:w="1032" w:type="dxa"/>
            <w:vAlign w:val="center"/>
          </w:tcPr>
          <w:p w14:paraId="348C3394" w14:textId="0C23627A" w:rsidR="00647C96" w:rsidRDefault="00647C96" w:rsidP="00041010"/>
        </w:tc>
        <w:tc>
          <w:tcPr>
            <w:tcW w:w="1536" w:type="dxa"/>
            <w:vAlign w:val="center"/>
          </w:tcPr>
          <w:p w14:paraId="01A376C8" w14:textId="4F0EF6EB" w:rsidR="00647C96" w:rsidRDefault="00647C96" w:rsidP="00041010"/>
        </w:tc>
      </w:tr>
      <w:tr w:rsidR="00647C96" w14:paraId="7119766D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5ABD87C3" w14:textId="7C3EABC0" w:rsidR="00647C96" w:rsidRDefault="00647C96" w:rsidP="00041010"/>
        </w:tc>
        <w:tc>
          <w:tcPr>
            <w:tcW w:w="2154" w:type="dxa"/>
            <w:vAlign w:val="center"/>
          </w:tcPr>
          <w:p w14:paraId="1C75CF4F" w14:textId="30C121E9" w:rsidR="00647C96" w:rsidRDefault="00647C96" w:rsidP="00041010"/>
        </w:tc>
        <w:tc>
          <w:tcPr>
            <w:tcW w:w="1941" w:type="dxa"/>
          </w:tcPr>
          <w:p w14:paraId="675F2BFD" w14:textId="77777777" w:rsidR="00647C96" w:rsidRDefault="00647C96" w:rsidP="00041010"/>
        </w:tc>
        <w:tc>
          <w:tcPr>
            <w:tcW w:w="1032" w:type="dxa"/>
            <w:vAlign w:val="center"/>
          </w:tcPr>
          <w:p w14:paraId="6E9EC3B1" w14:textId="38EB2A43" w:rsidR="00647C96" w:rsidRDefault="00647C96" w:rsidP="00041010"/>
        </w:tc>
        <w:tc>
          <w:tcPr>
            <w:tcW w:w="1032" w:type="dxa"/>
            <w:vAlign w:val="center"/>
          </w:tcPr>
          <w:p w14:paraId="5BC64DC4" w14:textId="58A123E7" w:rsidR="00647C96" w:rsidRDefault="00647C96" w:rsidP="00041010"/>
        </w:tc>
        <w:tc>
          <w:tcPr>
            <w:tcW w:w="1536" w:type="dxa"/>
            <w:vAlign w:val="center"/>
          </w:tcPr>
          <w:p w14:paraId="61A24AC4" w14:textId="75F1CF0D" w:rsidR="00647C96" w:rsidRDefault="00647C96" w:rsidP="00041010"/>
        </w:tc>
      </w:tr>
      <w:tr w:rsidR="00647C96" w14:paraId="41DFE92A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78E130BA" w14:textId="73FC59EE" w:rsidR="00647C96" w:rsidRDefault="00647C96" w:rsidP="00041010"/>
        </w:tc>
        <w:tc>
          <w:tcPr>
            <w:tcW w:w="2154" w:type="dxa"/>
            <w:vAlign w:val="center"/>
          </w:tcPr>
          <w:p w14:paraId="7F965C20" w14:textId="5AB52FEC" w:rsidR="00647C96" w:rsidRDefault="00647C96" w:rsidP="00041010"/>
        </w:tc>
        <w:tc>
          <w:tcPr>
            <w:tcW w:w="1941" w:type="dxa"/>
          </w:tcPr>
          <w:p w14:paraId="0C37158C" w14:textId="77777777" w:rsidR="00647C96" w:rsidRDefault="00647C96" w:rsidP="00041010"/>
        </w:tc>
        <w:tc>
          <w:tcPr>
            <w:tcW w:w="1032" w:type="dxa"/>
            <w:vAlign w:val="center"/>
          </w:tcPr>
          <w:p w14:paraId="46594204" w14:textId="57510838" w:rsidR="00647C96" w:rsidRDefault="00647C96" w:rsidP="00041010"/>
        </w:tc>
        <w:tc>
          <w:tcPr>
            <w:tcW w:w="1032" w:type="dxa"/>
            <w:vAlign w:val="center"/>
          </w:tcPr>
          <w:p w14:paraId="6946802C" w14:textId="13B30EF2" w:rsidR="00647C96" w:rsidRDefault="00647C96" w:rsidP="00041010"/>
        </w:tc>
        <w:tc>
          <w:tcPr>
            <w:tcW w:w="1536" w:type="dxa"/>
            <w:vAlign w:val="center"/>
          </w:tcPr>
          <w:p w14:paraId="50B00754" w14:textId="0B4FE93A" w:rsidR="00647C96" w:rsidRDefault="00647C96" w:rsidP="00041010"/>
        </w:tc>
      </w:tr>
      <w:tr w:rsidR="00647C96" w14:paraId="6299798F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7CF650D2" w14:textId="7CCA0B82" w:rsidR="00647C96" w:rsidRDefault="00647C96" w:rsidP="00041010"/>
        </w:tc>
        <w:tc>
          <w:tcPr>
            <w:tcW w:w="2154" w:type="dxa"/>
            <w:vAlign w:val="center"/>
          </w:tcPr>
          <w:p w14:paraId="39E842F8" w14:textId="7158F55E" w:rsidR="00647C96" w:rsidRDefault="00647C96" w:rsidP="00041010"/>
        </w:tc>
        <w:tc>
          <w:tcPr>
            <w:tcW w:w="1941" w:type="dxa"/>
          </w:tcPr>
          <w:p w14:paraId="374D93BA" w14:textId="77777777" w:rsidR="00647C96" w:rsidRDefault="00647C96" w:rsidP="00041010"/>
        </w:tc>
        <w:tc>
          <w:tcPr>
            <w:tcW w:w="1032" w:type="dxa"/>
            <w:vAlign w:val="center"/>
          </w:tcPr>
          <w:p w14:paraId="1E5DE9C8" w14:textId="5A1BA36A" w:rsidR="00647C96" w:rsidRDefault="00647C96" w:rsidP="00041010"/>
        </w:tc>
        <w:tc>
          <w:tcPr>
            <w:tcW w:w="1032" w:type="dxa"/>
            <w:vAlign w:val="center"/>
          </w:tcPr>
          <w:p w14:paraId="13DE4E4A" w14:textId="1EA5CFA5" w:rsidR="00647C96" w:rsidRDefault="00647C96" w:rsidP="00041010"/>
        </w:tc>
        <w:tc>
          <w:tcPr>
            <w:tcW w:w="1536" w:type="dxa"/>
            <w:vAlign w:val="center"/>
          </w:tcPr>
          <w:p w14:paraId="526E1BF0" w14:textId="752B7148" w:rsidR="00647C96" w:rsidRDefault="00647C96" w:rsidP="00041010"/>
        </w:tc>
      </w:tr>
      <w:tr w:rsidR="00647C96" w14:paraId="1496CB1A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34D9416F" w14:textId="4FDBF192" w:rsidR="00647C96" w:rsidRDefault="00647C96" w:rsidP="00041010"/>
        </w:tc>
        <w:tc>
          <w:tcPr>
            <w:tcW w:w="2154" w:type="dxa"/>
            <w:vAlign w:val="center"/>
          </w:tcPr>
          <w:p w14:paraId="380A0EB3" w14:textId="334742D7" w:rsidR="00647C96" w:rsidRDefault="00647C96" w:rsidP="00041010"/>
        </w:tc>
        <w:tc>
          <w:tcPr>
            <w:tcW w:w="1941" w:type="dxa"/>
          </w:tcPr>
          <w:p w14:paraId="60494AC9" w14:textId="77777777" w:rsidR="00647C96" w:rsidRDefault="00647C96" w:rsidP="00041010"/>
        </w:tc>
        <w:tc>
          <w:tcPr>
            <w:tcW w:w="1032" w:type="dxa"/>
            <w:vAlign w:val="center"/>
          </w:tcPr>
          <w:p w14:paraId="74E2A81D" w14:textId="04BBCA29" w:rsidR="00647C96" w:rsidRDefault="00647C96" w:rsidP="00041010"/>
        </w:tc>
        <w:tc>
          <w:tcPr>
            <w:tcW w:w="1032" w:type="dxa"/>
            <w:vAlign w:val="center"/>
          </w:tcPr>
          <w:p w14:paraId="36585E7E" w14:textId="2271D9C3" w:rsidR="00647C96" w:rsidRDefault="00647C96" w:rsidP="00041010"/>
        </w:tc>
        <w:tc>
          <w:tcPr>
            <w:tcW w:w="1536" w:type="dxa"/>
            <w:vAlign w:val="center"/>
          </w:tcPr>
          <w:p w14:paraId="772DC849" w14:textId="6E287DE0" w:rsidR="00647C96" w:rsidRDefault="00647C96" w:rsidP="00041010"/>
        </w:tc>
      </w:tr>
      <w:tr w:rsidR="00647C96" w14:paraId="40E0967F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77FA6721" w14:textId="68B8C897" w:rsidR="00647C96" w:rsidRDefault="00647C96" w:rsidP="00041010"/>
        </w:tc>
        <w:tc>
          <w:tcPr>
            <w:tcW w:w="2154" w:type="dxa"/>
            <w:vAlign w:val="center"/>
          </w:tcPr>
          <w:p w14:paraId="0336C90E" w14:textId="65E04B61" w:rsidR="00647C96" w:rsidRDefault="00647C96" w:rsidP="00041010"/>
        </w:tc>
        <w:tc>
          <w:tcPr>
            <w:tcW w:w="1941" w:type="dxa"/>
          </w:tcPr>
          <w:p w14:paraId="4611B83B" w14:textId="77777777" w:rsidR="00647C96" w:rsidRDefault="00647C96" w:rsidP="00041010"/>
        </w:tc>
        <w:tc>
          <w:tcPr>
            <w:tcW w:w="1032" w:type="dxa"/>
            <w:vAlign w:val="center"/>
          </w:tcPr>
          <w:p w14:paraId="67CBCC3D" w14:textId="76563FF3" w:rsidR="00647C96" w:rsidRDefault="00647C96" w:rsidP="00041010"/>
        </w:tc>
        <w:tc>
          <w:tcPr>
            <w:tcW w:w="1032" w:type="dxa"/>
            <w:vAlign w:val="center"/>
          </w:tcPr>
          <w:p w14:paraId="10673C2C" w14:textId="0127FE5F" w:rsidR="00647C96" w:rsidRDefault="00647C96" w:rsidP="00041010"/>
        </w:tc>
        <w:tc>
          <w:tcPr>
            <w:tcW w:w="1536" w:type="dxa"/>
            <w:vAlign w:val="center"/>
          </w:tcPr>
          <w:p w14:paraId="637C1FB3" w14:textId="43CF421C" w:rsidR="00647C96" w:rsidRDefault="00647C96" w:rsidP="00041010"/>
        </w:tc>
      </w:tr>
      <w:tr w:rsidR="00647C96" w14:paraId="07D07132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02FA5737" w14:textId="023B076F" w:rsidR="00647C96" w:rsidRDefault="00647C96" w:rsidP="00041010"/>
        </w:tc>
        <w:tc>
          <w:tcPr>
            <w:tcW w:w="2154" w:type="dxa"/>
            <w:vAlign w:val="center"/>
          </w:tcPr>
          <w:p w14:paraId="1C9D14F6" w14:textId="63B718B0" w:rsidR="00647C96" w:rsidRDefault="00647C96" w:rsidP="00041010"/>
        </w:tc>
        <w:tc>
          <w:tcPr>
            <w:tcW w:w="1941" w:type="dxa"/>
          </w:tcPr>
          <w:p w14:paraId="0C1F872C" w14:textId="77777777" w:rsidR="00647C96" w:rsidRDefault="00647C96" w:rsidP="00041010"/>
        </w:tc>
        <w:tc>
          <w:tcPr>
            <w:tcW w:w="1032" w:type="dxa"/>
            <w:vAlign w:val="center"/>
          </w:tcPr>
          <w:p w14:paraId="5139DAC3" w14:textId="461D0E36" w:rsidR="00647C96" w:rsidRDefault="00647C96" w:rsidP="00041010"/>
        </w:tc>
        <w:tc>
          <w:tcPr>
            <w:tcW w:w="1032" w:type="dxa"/>
            <w:vAlign w:val="center"/>
          </w:tcPr>
          <w:p w14:paraId="338A49ED" w14:textId="18C12E61" w:rsidR="00647C96" w:rsidRDefault="00647C96" w:rsidP="00041010"/>
        </w:tc>
        <w:tc>
          <w:tcPr>
            <w:tcW w:w="1536" w:type="dxa"/>
            <w:vAlign w:val="center"/>
          </w:tcPr>
          <w:p w14:paraId="5B42CFD4" w14:textId="13F42878" w:rsidR="00647C96" w:rsidRDefault="00647C96" w:rsidP="00041010"/>
        </w:tc>
      </w:tr>
      <w:tr w:rsidR="00647C96" w14:paraId="791CF098" w14:textId="77777777" w:rsidTr="00647C96">
        <w:trPr>
          <w:trHeight w:val="576"/>
        </w:trPr>
        <w:tc>
          <w:tcPr>
            <w:tcW w:w="2519" w:type="dxa"/>
            <w:vAlign w:val="center"/>
          </w:tcPr>
          <w:p w14:paraId="62934695" w14:textId="0DA072A2" w:rsidR="00647C96" w:rsidRDefault="00647C96" w:rsidP="00041010"/>
        </w:tc>
        <w:tc>
          <w:tcPr>
            <w:tcW w:w="2154" w:type="dxa"/>
            <w:vAlign w:val="center"/>
          </w:tcPr>
          <w:p w14:paraId="0A33A80E" w14:textId="6D205D19" w:rsidR="00647C96" w:rsidRDefault="00647C96" w:rsidP="00041010"/>
        </w:tc>
        <w:tc>
          <w:tcPr>
            <w:tcW w:w="1941" w:type="dxa"/>
          </w:tcPr>
          <w:p w14:paraId="5418EE3E" w14:textId="77777777" w:rsidR="00647C96" w:rsidRDefault="00647C96" w:rsidP="00041010"/>
        </w:tc>
        <w:tc>
          <w:tcPr>
            <w:tcW w:w="1032" w:type="dxa"/>
            <w:vAlign w:val="center"/>
          </w:tcPr>
          <w:p w14:paraId="7AC2CA4B" w14:textId="42630E17" w:rsidR="00647C96" w:rsidRDefault="00647C96" w:rsidP="00041010"/>
        </w:tc>
        <w:tc>
          <w:tcPr>
            <w:tcW w:w="1032" w:type="dxa"/>
            <w:vAlign w:val="center"/>
          </w:tcPr>
          <w:p w14:paraId="1DD79BB4" w14:textId="5E92D786" w:rsidR="00647C96" w:rsidRDefault="00647C96" w:rsidP="00041010"/>
        </w:tc>
        <w:tc>
          <w:tcPr>
            <w:tcW w:w="1536" w:type="dxa"/>
            <w:vAlign w:val="center"/>
          </w:tcPr>
          <w:p w14:paraId="737D16FD" w14:textId="2D98EB97" w:rsidR="00647C96" w:rsidRDefault="00647C96" w:rsidP="00041010"/>
        </w:tc>
      </w:tr>
    </w:tbl>
    <w:p w14:paraId="24707994" w14:textId="77777777" w:rsidR="00E41869" w:rsidRDefault="00E41869" w:rsidP="000B672E"/>
    <w:p w14:paraId="13C597ED" w14:textId="77777777" w:rsidR="00E41869" w:rsidRDefault="00E41869" w:rsidP="000B672E"/>
    <w:p w14:paraId="3D361AC1" w14:textId="09F4EA1A" w:rsidR="000B672E" w:rsidRDefault="000B672E" w:rsidP="000B672E">
      <w:r>
        <w:t>Company Supervisor’s signature &amp; stamp: _______________________</w:t>
      </w:r>
    </w:p>
    <w:p w14:paraId="5FAD454A" w14:textId="77777777" w:rsidR="000B672E" w:rsidRDefault="000B672E" w:rsidP="000B672E"/>
    <w:p w14:paraId="1548064C" w14:textId="77777777" w:rsidR="000B672E" w:rsidRDefault="000B672E" w:rsidP="000B672E">
      <w:r>
        <w:t>Date: _______________________</w:t>
      </w:r>
    </w:p>
    <w:p w14:paraId="5926A338" w14:textId="77777777" w:rsidR="000B672E" w:rsidRDefault="000B672E" w:rsidP="00A319C4"/>
    <w:p w14:paraId="55CDF1D5" w14:textId="77777777" w:rsidR="000D59A3" w:rsidRDefault="000D59A3" w:rsidP="00A319C4"/>
    <w:p w14:paraId="22355FEC" w14:textId="77777777" w:rsidR="000D59A3" w:rsidRPr="00C91A93" w:rsidRDefault="000D59A3" w:rsidP="000D59A3">
      <w:pPr>
        <w:pStyle w:val="Heading1"/>
      </w:pPr>
      <w:r>
        <w:lastRenderedPageBreak/>
        <w:t>ATTENDANCE RECORD</w:t>
      </w:r>
    </w:p>
    <w:tbl>
      <w:tblPr>
        <w:tblStyle w:val="TableGrid"/>
        <w:tblW w:w="5000" w:type="pct"/>
        <w:tblBorders>
          <w:insideH w:val="none" w:sz="0" w:space="0" w:color="auto"/>
        </w:tblBorders>
        <w:tblLayout w:type="fixed"/>
        <w:tblLook w:val="01E0" w:firstRow="1" w:lastRow="1" w:firstColumn="1" w:lastColumn="1" w:noHBand="0" w:noVBand="0"/>
        <w:tblDescription w:val="Layout table for School Name, Detention Supervisor, Date, and Room Number"/>
      </w:tblPr>
      <w:tblGrid>
        <w:gridCol w:w="1671"/>
        <w:gridCol w:w="3501"/>
        <w:gridCol w:w="1858"/>
        <w:gridCol w:w="3184"/>
      </w:tblGrid>
      <w:tr w:rsidR="000D59A3" w:rsidRPr="007A32DD" w14:paraId="18EAD861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AD9661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Pr="00C8424A">
              <w:rPr>
                <w:sz w:val="28"/>
                <w:szCs w:val="28"/>
              </w:rPr>
              <w:t>Supervisor</w:t>
            </w:r>
            <w:r>
              <w:rPr>
                <w:sz w:val="28"/>
                <w:szCs w:val="28"/>
              </w:rPr>
              <w:t xml:space="preserve"> Name</w:t>
            </w:r>
            <w:r w:rsidRPr="00C8424A"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26F098A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CDC82D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>IC Number: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9854668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1EA799C1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7BB77E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 xml:space="preserve">Name: 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93AFD5F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16D984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Student ID: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2A352AE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0CB3C7A0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C251F7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Name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FCF23D5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9E7792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Address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25E0A09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0"/>
                <w:szCs w:val="20"/>
              </w:rPr>
            </w:pPr>
          </w:p>
        </w:tc>
      </w:tr>
    </w:tbl>
    <w:p w14:paraId="67FDFC1F" w14:textId="77777777" w:rsidR="000D59A3" w:rsidRPr="00C8424A" w:rsidRDefault="000D59A3" w:rsidP="000D59A3">
      <w:pPr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2519"/>
        <w:gridCol w:w="2154"/>
        <w:gridCol w:w="1941"/>
        <w:gridCol w:w="1032"/>
        <w:gridCol w:w="1032"/>
        <w:gridCol w:w="1536"/>
      </w:tblGrid>
      <w:tr w:rsidR="000D59A3" w14:paraId="03D04FBA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519" w:type="dxa"/>
            <w:tcBorders>
              <w:top w:val="nil"/>
            </w:tcBorders>
            <w:shd w:val="clear" w:color="auto" w:fill="000000" w:themeFill="text1"/>
            <w:vAlign w:val="center"/>
          </w:tcPr>
          <w:p w14:paraId="15BE178B" w14:textId="77777777" w:rsidR="000D59A3" w:rsidRPr="0019280C" w:rsidRDefault="000D59A3" w:rsidP="001428B5">
            <w:pPr>
              <w:pStyle w:val="Tableheading"/>
              <w:rPr>
                <w:lang w:val="en-MY"/>
              </w:rPr>
            </w:pPr>
            <w:r>
              <w:t>W</w:t>
            </w:r>
            <w:r>
              <w:rPr>
                <w:rFonts w:asciiTheme="minorEastAsia" w:eastAsiaTheme="minorEastAsia" w:hAnsiTheme="minorEastAsia"/>
                <w:lang w:eastAsia="zh-CN"/>
              </w:rPr>
              <w:t>ork</w:t>
            </w:r>
            <w:r>
              <w:t>place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000000" w:themeFill="text1"/>
            <w:vAlign w:val="center"/>
          </w:tcPr>
          <w:p w14:paraId="3899E0A6" w14:textId="77777777" w:rsidR="000D59A3" w:rsidRPr="009F3952" w:rsidRDefault="000D59A3" w:rsidP="001428B5">
            <w:pPr>
              <w:pStyle w:val="Tableheading"/>
            </w:pPr>
            <w:r>
              <w:t>Day</w:t>
            </w:r>
          </w:p>
        </w:tc>
        <w:tc>
          <w:tcPr>
            <w:tcW w:w="1941" w:type="dxa"/>
            <w:tcBorders>
              <w:top w:val="nil"/>
            </w:tcBorders>
            <w:shd w:val="clear" w:color="auto" w:fill="000000" w:themeFill="text1"/>
          </w:tcPr>
          <w:p w14:paraId="024C2024" w14:textId="77777777" w:rsidR="000D59A3" w:rsidRDefault="000D59A3" w:rsidP="001428B5">
            <w:pPr>
              <w:pStyle w:val="Tableheading"/>
              <w:spacing w:before="240" w:after="240"/>
            </w:pPr>
            <w:r w:rsidRPr="00647C96">
              <w:t>Date</w:t>
            </w:r>
          </w:p>
        </w:tc>
        <w:sdt>
          <w:sdtPr>
            <w:alias w:val="Time in:"/>
            <w:tag w:val="Time in:"/>
            <w:id w:val="-1526315469"/>
            <w:placeholder>
              <w:docPart w:val="324961AC838C46C99FFB85DDB982D939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3D79C4C5" w14:textId="77777777" w:rsidR="000D59A3" w:rsidRPr="009F3952" w:rsidRDefault="000D59A3" w:rsidP="001428B5">
                <w:pPr>
                  <w:pStyle w:val="Tableheading"/>
                </w:pPr>
                <w:r w:rsidRPr="009F3952">
                  <w:t xml:space="preserve">Time </w:t>
                </w:r>
                <w:r>
                  <w:br/>
                </w:r>
                <w:r w:rsidRPr="009F3952">
                  <w:t>In</w:t>
                </w:r>
              </w:p>
            </w:tc>
          </w:sdtContent>
        </w:sdt>
        <w:sdt>
          <w:sdtPr>
            <w:alias w:val="Time out:"/>
            <w:tag w:val="Time out:"/>
            <w:id w:val="1664508795"/>
            <w:placeholder>
              <w:docPart w:val="0C60F5C456E5435C9D89FC4ACAB4485D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037E7C2F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Out</w:t>
                </w:r>
              </w:p>
            </w:tc>
          </w:sdtContent>
        </w:sdt>
        <w:sdt>
          <w:sdtPr>
            <w:alias w:val="Time served:"/>
            <w:tag w:val="Time served:"/>
            <w:id w:val="-1074119826"/>
            <w:placeholder>
              <w:docPart w:val="52B324D2FD0F4DAAB978E6ACC137F14D"/>
            </w:placeholder>
            <w:temporary/>
            <w:showingPlcHdr/>
            <w15:appearance w15:val="hidden"/>
          </w:sdtPr>
          <w:sdtContent>
            <w:tc>
              <w:tcPr>
                <w:tcW w:w="1536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266ECD8D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Served</w:t>
                </w:r>
              </w:p>
            </w:tc>
          </w:sdtContent>
        </w:sdt>
      </w:tr>
      <w:tr w:rsidR="000D59A3" w14:paraId="3DB4DACC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98F3A35" w14:textId="77777777" w:rsidR="000D59A3" w:rsidRDefault="000D59A3" w:rsidP="001428B5"/>
        </w:tc>
        <w:tc>
          <w:tcPr>
            <w:tcW w:w="2154" w:type="dxa"/>
            <w:vAlign w:val="center"/>
          </w:tcPr>
          <w:p w14:paraId="36B8E077" w14:textId="77777777" w:rsidR="000D59A3" w:rsidRDefault="000D59A3" w:rsidP="001428B5"/>
        </w:tc>
        <w:tc>
          <w:tcPr>
            <w:tcW w:w="1941" w:type="dxa"/>
          </w:tcPr>
          <w:p w14:paraId="6D880D92" w14:textId="77777777" w:rsidR="000D59A3" w:rsidRDefault="000D59A3" w:rsidP="001428B5"/>
        </w:tc>
        <w:tc>
          <w:tcPr>
            <w:tcW w:w="1032" w:type="dxa"/>
            <w:vAlign w:val="center"/>
          </w:tcPr>
          <w:p w14:paraId="177D79CD" w14:textId="77777777" w:rsidR="000D59A3" w:rsidRDefault="000D59A3" w:rsidP="001428B5"/>
        </w:tc>
        <w:tc>
          <w:tcPr>
            <w:tcW w:w="1032" w:type="dxa"/>
            <w:vAlign w:val="center"/>
          </w:tcPr>
          <w:p w14:paraId="43B66658" w14:textId="77777777" w:rsidR="000D59A3" w:rsidRDefault="000D59A3" w:rsidP="001428B5"/>
        </w:tc>
        <w:tc>
          <w:tcPr>
            <w:tcW w:w="1536" w:type="dxa"/>
            <w:vAlign w:val="center"/>
          </w:tcPr>
          <w:p w14:paraId="478112A3" w14:textId="77777777" w:rsidR="000D59A3" w:rsidRDefault="000D59A3" w:rsidP="001428B5"/>
        </w:tc>
      </w:tr>
      <w:tr w:rsidR="000D59A3" w14:paraId="0784DF74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5E3A86F2" w14:textId="77777777" w:rsidR="000D59A3" w:rsidRDefault="000D59A3" w:rsidP="001428B5"/>
        </w:tc>
        <w:tc>
          <w:tcPr>
            <w:tcW w:w="2154" w:type="dxa"/>
            <w:vAlign w:val="center"/>
          </w:tcPr>
          <w:p w14:paraId="0657CCA8" w14:textId="77777777" w:rsidR="000D59A3" w:rsidRDefault="000D59A3" w:rsidP="001428B5"/>
        </w:tc>
        <w:tc>
          <w:tcPr>
            <w:tcW w:w="1941" w:type="dxa"/>
          </w:tcPr>
          <w:p w14:paraId="7152FB3B" w14:textId="77777777" w:rsidR="000D59A3" w:rsidRDefault="000D59A3" w:rsidP="001428B5"/>
        </w:tc>
        <w:tc>
          <w:tcPr>
            <w:tcW w:w="1032" w:type="dxa"/>
            <w:vAlign w:val="center"/>
          </w:tcPr>
          <w:p w14:paraId="177CFB1A" w14:textId="77777777" w:rsidR="000D59A3" w:rsidRDefault="000D59A3" w:rsidP="001428B5"/>
        </w:tc>
        <w:tc>
          <w:tcPr>
            <w:tcW w:w="1032" w:type="dxa"/>
            <w:vAlign w:val="center"/>
          </w:tcPr>
          <w:p w14:paraId="30B9C0E1" w14:textId="77777777" w:rsidR="000D59A3" w:rsidRDefault="000D59A3" w:rsidP="001428B5"/>
        </w:tc>
        <w:tc>
          <w:tcPr>
            <w:tcW w:w="1536" w:type="dxa"/>
            <w:vAlign w:val="center"/>
          </w:tcPr>
          <w:p w14:paraId="61294690" w14:textId="77777777" w:rsidR="000D59A3" w:rsidRDefault="000D59A3" w:rsidP="001428B5"/>
        </w:tc>
      </w:tr>
      <w:tr w:rsidR="000D59A3" w14:paraId="30F7FE3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0F7D1027" w14:textId="77777777" w:rsidR="000D59A3" w:rsidRDefault="000D59A3" w:rsidP="001428B5"/>
        </w:tc>
        <w:tc>
          <w:tcPr>
            <w:tcW w:w="2154" w:type="dxa"/>
            <w:vAlign w:val="center"/>
          </w:tcPr>
          <w:p w14:paraId="4BE165AF" w14:textId="77777777" w:rsidR="000D59A3" w:rsidRDefault="000D59A3" w:rsidP="001428B5"/>
        </w:tc>
        <w:tc>
          <w:tcPr>
            <w:tcW w:w="1941" w:type="dxa"/>
          </w:tcPr>
          <w:p w14:paraId="2106C949" w14:textId="77777777" w:rsidR="000D59A3" w:rsidRDefault="000D59A3" w:rsidP="001428B5"/>
        </w:tc>
        <w:tc>
          <w:tcPr>
            <w:tcW w:w="1032" w:type="dxa"/>
            <w:vAlign w:val="center"/>
          </w:tcPr>
          <w:p w14:paraId="1C64BFC7" w14:textId="77777777" w:rsidR="000D59A3" w:rsidRDefault="000D59A3" w:rsidP="001428B5"/>
        </w:tc>
        <w:tc>
          <w:tcPr>
            <w:tcW w:w="1032" w:type="dxa"/>
            <w:vAlign w:val="center"/>
          </w:tcPr>
          <w:p w14:paraId="601DE8FE" w14:textId="77777777" w:rsidR="000D59A3" w:rsidRDefault="000D59A3" w:rsidP="001428B5"/>
        </w:tc>
        <w:tc>
          <w:tcPr>
            <w:tcW w:w="1536" w:type="dxa"/>
            <w:vAlign w:val="center"/>
          </w:tcPr>
          <w:p w14:paraId="76803ED9" w14:textId="77777777" w:rsidR="000D59A3" w:rsidRDefault="000D59A3" w:rsidP="001428B5"/>
        </w:tc>
      </w:tr>
      <w:tr w:rsidR="000D59A3" w14:paraId="3BB85A4B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34E0A00F" w14:textId="77777777" w:rsidR="000D59A3" w:rsidRDefault="000D59A3" w:rsidP="001428B5"/>
        </w:tc>
        <w:tc>
          <w:tcPr>
            <w:tcW w:w="2154" w:type="dxa"/>
            <w:vAlign w:val="center"/>
          </w:tcPr>
          <w:p w14:paraId="286920A3" w14:textId="77777777" w:rsidR="000D59A3" w:rsidRDefault="000D59A3" w:rsidP="001428B5"/>
        </w:tc>
        <w:tc>
          <w:tcPr>
            <w:tcW w:w="1941" w:type="dxa"/>
          </w:tcPr>
          <w:p w14:paraId="6415E81A" w14:textId="77777777" w:rsidR="000D59A3" w:rsidRDefault="000D59A3" w:rsidP="001428B5"/>
        </w:tc>
        <w:tc>
          <w:tcPr>
            <w:tcW w:w="1032" w:type="dxa"/>
            <w:vAlign w:val="center"/>
          </w:tcPr>
          <w:p w14:paraId="377613F3" w14:textId="77777777" w:rsidR="000D59A3" w:rsidRDefault="000D59A3" w:rsidP="001428B5"/>
        </w:tc>
        <w:tc>
          <w:tcPr>
            <w:tcW w:w="1032" w:type="dxa"/>
            <w:vAlign w:val="center"/>
          </w:tcPr>
          <w:p w14:paraId="47E81756" w14:textId="77777777" w:rsidR="000D59A3" w:rsidRDefault="000D59A3" w:rsidP="001428B5"/>
        </w:tc>
        <w:tc>
          <w:tcPr>
            <w:tcW w:w="1536" w:type="dxa"/>
            <w:vAlign w:val="center"/>
          </w:tcPr>
          <w:p w14:paraId="2DD411B7" w14:textId="77777777" w:rsidR="000D59A3" w:rsidRDefault="000D59A3" w:rsidP="001428B5"/>
        </w:tc>
      </w:tr>
      <w:tr w:rsidR="000D59A3" w14:paraId="083454D2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2A6CCDA8" w14:textId="77777777" w:rsidR="000D59A3" w:rsidRDefault="000D59A3" w:rsidP="001428B5"/>
        </w:tc>
        <w:tc>
          <w:tcPr>
            <w:tcW w:w="2154" w:type="dxa"/>
            <w:vAlign w:val="center"/>
          </w:tcPr>
          <w:p w14:paraId="2B1A7AC7" w14:textId="77777777" w:rsidR="000D59A3" w:rsidRDefault="000D59A3" w:rsidP="001428B5"/>
        </w:tc>
        <w:tc>
          <w:tcPr>
            <w:tcW w:w="1941" w:type="dxa"/>
          </w:tcPr>
          <w:p w14:paraId="31E4E87B" w14:textId="77777777" w:rsidR="000D59A3" w:rsidRDefault="000D59A3" w:rsidP="001428B5"/>
        </w:tc>
        <w:tc>
          <w:tcPr>
            <w:tcW w:w="1032" w:type="dxa"/>
            <w:vAlign w:val="center"/>
          </w:tcPr>
          <w:p w14:paraId="35B77566" w14:textId="77777777" w:rsidR="000D59A3" w:rsidRDefault="000D59A3" w:rsidP="001428B5"/>
        </w:tc>
        <w:tc>
          <w:tcPr>
            <w:tcW w:w="1032" w:type="dxa"/>
            <w:vAlign w:val="center"/>
          </w:tcPr>
          <w:p w14:paraId="5A1FA52B" w14:textId="77777777" w:rsidR="000D59A3" w:rsidRDefault="000D59A3" w:rsidP="001428B5"/>
        </w:tc>
        <w:tc>
          <w:tcPr>
            <w:tcW w:w="1536" w:type="dxa"/>
            <w:vAlign w:val="center"/>
          </w:tcPr>
          <w:p w14:paraId="0B1037AB" w14:textId="77777777" w:rsidR="000D59A3" w:rsidRDefault="000D59A3" w:rsidP="001428B5"/>
        </w:tc>
      </w:tr>
      <w:tr w:rsidR="000D59A3" w14:paraId="4E13C772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5AA6AA85" w14:textId="77777777" w:rsidR="000D59A3" w:rsidRDefault="000D59A3" w:rsidP="001428B5"/>
        </w:tc>
        <w:tc>
          <w:tcPr>
            <w:tcW w:w="2154" w:type="dxa"/>
            <w:vAlign w:val="center"/>
          </w:tcPr>
          <w:p w14:paraId="46E88CED" w14:textId="77777777" w:rsidR="000D59A3" w:rsidRDefault="000D59A3" w:rsidP="001428B5"/>
        </w:tc>
        <w:tc>
          <w:tcPr>
            <w:tcW w:w="1941" w:type="dxa"/>
          </w:tcPr>
          <w:p w14:paraId="62734D6B" w14:textId="77777777" w:rsidR="000D59A3" w:rsidRDefault="000D59A3" w:rsidP="001428B5"/>
        </w:tc>
        <w:tc>
          <w:tcPr>
            <w:tcW w:w="1032" w:type="dxa"/>
            <w:vAlign w:val="center"/>
          </w:tcPr>
          <w:p w14:paraId="7C6DDC3B" w14:textId="77777777" w:rsidR="000D59A3" w:rsidRDefault="000D59A3" w:rsidP="001428B5"/>
        </w:tc>
        <w:tc>
          <w:tcPr>
            <w:tcW w:w="1032" w:type="dxa"/>
            <w:vAlign w:val="center"/>
          </w:tcPr>
          <w:p w14:paraId="1DA6C5E3" w14:textId="77777777" w:rsidR="000D59A3" w:rsidRDefault="000D59A3" w:rsidP="001428B5"/>
        </w:tc>
        <w:tc>
          <w:tcPr>
            <w:tcW w:w="1536" w:type="dxa"/>
            <w:vAlign w:val="center"/>
          </w:tcPr>
          <w:p w14:paraId="22025216" w14:textId="77777777" w:rsidR="000D59A3" w:rsidRDefault="000D59A3" w:rsidP="001428B5"/>
        </w:tc>
      </w:tr>
      <w:tr w:rsidR="000D59A3" w14:paraId="66147F7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7D735C1" w14:textId="77777777" w:rsidR="000D59A3" w:rsidRDefault="000D59A3" w:rsidP="001428B5"/>
        </w:tc>
        <w:tc>
          <w:tcPr>
            <w:tcW w:w="2154" w:type="dxa"/>
            <w:vAlign w:val="center"/>
          </w:tcPr>
          <w:p w14:paraId="4636290B" w14:textId="77777777" w:rsidR="000D59A3" w:rsidRDefault="000D59A3" w:rsidP="001428B5"/>
        </w:tc>
        <w:tc>
          <w:tcPr>
            <w:tcW w:w="1941" w:type="dxa"/>
          </w:tcPr>
          <w:p w14:paraId="26D17579" w14:textId="77777777" w:rsidR="000D59A3" w:rsidRDefault="000D59A3" w:rsidP="001428B5"/>
        </w:tc>
        <w:tc>
          <w:tcPr>
            <w:tcW w:w="1032" w:type="dxa"/>
            <w:vAlign w:val="center"/>
          </w:tcPr>
          <w:p w14:paraId="4C945AB4" w14:textId="77777777" w:rsidR="000D59A3" w:rsidRDefault="000D59A3" w:rsidP="001428B5"/>
        </w:tc>
        <w:tc>
          <w:tcPr>
            <w:tcW w:w="1032" w:type="dxa"/>
            <w:vAlign w:val="center"/>
          </w:tcPr>
          <w:p w14:paraId="72688A9F" w14:textId="77777777" w:rsidR="000D59A3" w:rsidRDefault="000D59A3" w:rsidP="001428B5"/>
        </w:tc>
        <w:tc>
          <w:tcPr>
            <w:tcW w:w="1536" w:type="dxa"/>
            <w:vAlign w:val="center"/>
          </w:tcPr>
          <w:p w14:paraId="2F9AF0CC" w14:textId="77777777" w:rsidR="000D59A3" w:rsidRDefault="000D59A3" w:rsidP="001428B5"/>
        </w:tc>
      </w:tr>
      <w:tr w:rsidR="000D59A3" w14:paraId="7D42B073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3B6B3C18" w14:textId="77777777" w:rsidR="000D59A3" w:rsidRDefault="000D59A3" w:rsidP="001428B5"/>
        </w:tc>
        <w:tc>
          <w:tcPr>
            <w:tcW w:w="2154" w:type="dxa"/>
            <w:vAlign w:val="center"/>
          </w:tcPr>
          <w:p w14:paraId="1BED3738" w14:textId="77777777" w:rsidR="000D59A3" w:rsidRDefault="000D59A3" w:rsidP="001428B5"/>
        </w:tc>
        <w:tc>
          <w:tcPr>
            <w:tcW w:w="1941" w:type="dxa"/>
          </w:tcPr>
          <w:p w14:paraId="766C124B" w14:textId="77777777" w:rsidR="000D59A3" w:rsidRDefault="000D59A3" w:rsidP="001428B5"/>
        </w:tc>
        <w:tc>
          <w:tcPr>
            <w:tcW w:w="1032" w:type="dxa"/>
            <w:vAlign w:val="center"/>
          </w:tcPr>
          <w:p w14:paraId="2B06B4DE" w14:textId="77777777" w:rsidR="000D59A3" w:rsidRDefault="000D59A3" w:rsidP="001428B5"/>
        </w:tc>
        <w:tc>
          <w:tcPr>
            <w:tcW w:w="1032" w:type="dxa"/>
            <w:vAlign w:val="center"/>
          </w:tcPr>
          <w:p w14:paraId="3B557899" w14:textId="77777777" w:rsidR="000D59A3" w:rsidRDefault="000D59A3" w:rsidP="001428B5"/>
        </w:tc>
        <w:tc>
          <w:tcPr>
            <w:tcW w:w="1536" w:type="dxa"/>
            <w:vAlign w:val="center"/>
          </w:tcPr>
          <w:p w14:paraId="59005827" w14:textId="77777777" w:rsidR="000D59A3" w:rsidRDefault="000D59A3" w:rsidP="001428B5"/>
        </w:tc>
      </w:tr>
      <w:tr w:rsidR="000D59A3" w14:paraId="31A70335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02781548" w14:textId="77777777" w:rsidR="000D59A3" w:rsidRDefault="000D59A3" w:rsidP="001428B5"/>
        </w:tc>
        <w:tc>
          <w:tcPr>
            <w:tcW w:w="2154" w:type="dxa"/>
            <w:vAlign w:val="center"/>
          </w:tcPr>
          <w:p w14:paraId="53D5150A" w14:textId="77777777" w:rsidR="000D59A3" w:rsidRDefault="000D59A3" w:rsidP="001428B5"/>
        </w:tc>
        <w:tc>
          <w:tcPr>
            <w:tcW w:w="1941" w:type="dxa"/>
          </w:tcPr>
          <w:p w14:paraId="30950F15" w14:textId="77777777" w:rsidR="000D59A3" w:rsidRDefault="000D59A3" w:rsidP="001428B5"/>
        </w:tc>
        <w:tc>
          <w:tcPr>
            <w:tcW w:w="1032" w:type="dxa"/>
            <w:vAlign w:val="center"/>
          </w:tcPr>
          <w:p w14:paraId="61705911" w14:textId="77777777" w:rsidR="000D59A3" w:rsidRDefault="000D59A3" w:rsidP="001428B5"/>
        </w:tc>
        <w:tc>
          <w:tcPr>
            <w:tcW w:w="1032" w:type="dxa"/>
            <w:vAlign w:val="center"/>
          </w:tcPr>
          <w:p w14:paraId="2E15C31C" w14:textId="77777777" w:rsidR="000D59A3" w:rsidRDefault="000D59A3" w:rsidP="001428B5"/>
        </w:tc>
        <w:tc>
          <w:tcPr>
            <w:tcW w:w="1536" w:type="dxa"/>
            <w:vAlign w:val="center"/>
          </w:tcPr>
          <w:p w14:paraId="13EACC29" w14:textId="77777777" w:rsidR="000D59A3" w:rsidRDefault="000D59A3" w:rsidP="001428B5"/>
        </w:tc>
      </w:tr>
      <w:tr w:rsidR="000D59A3" w14:paraId="6D4C2057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F32D893" w14:textId="77777777" w:rsidR="000D59A3" w:rsidRDefault="000D59A3" w:rsidP="001428B5"/>
        </w:tc>
        <w:tc>
          <w:tcPr>
            <w:tcW w:w="2154" w:type="dxa"/>
            <w:vAlign w:val="center"/>
          </w:tcPr>
          <w:p w14:paraId="0CAB74D2" w14:textId="77777777" w:rsidR="000D59A3" w:rsidRDefault="000D59A3" w:rsidP="001428B5"/>
        </w:tc>
        <w:tc>
          <w:tcPr>
            <w:tcW w:w="1941" w:type="dxa"/>
          </w:tcPr>
          <w:p w14:paraId="28AD41AE" w14:textId="77777777" w:rsidR="000D59A3" w:rsidRDefault="000D59A3" w:rsidP="001428B5"/>
        </w:tc>
        <w:tc>
          <w:tcPr>
            <w:tcW w:w="1032" w:type="dxa"/>
            <w:vAlign w:val="center"/>
          </w:tcPr>
          <w:p w14:paraId="19BD7C31" w14:textId="77777777" w:rsidR="000D59A3" w:rsidRDefault="000D59A3" w:rsidP="001428B5"/>
        </w:tc>
        <w:tc>
          <w:tcPr>
            <w:tcW w:w="1032" w:type="dxa"/>
            <w:vAlign w:val="center"/>
          </w:tcPr>
          <w:p w14:paraId="15521E53" w14:textId="77777777" w:rsidR="000D59A3" w:rsidRDefault="000D59A3" w:rsidP="001428B5"/>
        </w:tc>
        <w:tc>
          <w:tcPr>
            <w:tcW w:w="1536" w:type="dxa"/>
            <w:vAlign w:val="center"/>
          </w:tcPr>
          <w:p w14:paraId="0A620450" w14:textId="77777777" w:rsidR="000D59A3" w:rsidRDefault="000D59A3" w:rsidP="001428B5"/>
        </w:tc>
      </w:tr>
      <w:tr w:rsidR="000D59A3" w14:paraId="54D474D8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1C819B0D" w14:textId="77777777" w:rsidR="000D59A3" w:rsidRDefault="000D59A3" w:rsidP="001428B5"/>
        </w:tc>
        <w:tc>
          <w:tcPr>
            <w:tcW w:w="2154" w:type="dxa"/>
            <w:vAlign w:val="center"/>
          </w:tcPr>
          <w:p w14:paraId="3325F580" w14:textId="77777777" w:rsidR="000D59A3" w:rsidRDefault="000D59A3" w:rsidP="001428B5"/>
        </w:tc>
        <w:tc>
          <w:tcPr>
            <w:tcW w:w="1941" w:type="dxa"/>
          </w:tcPr>
          <w:p w14:paraId="5247F6AE" w14:textId="77777777" w:rsidR="000D59A3" w:rsidRDefault="000D59A3" w:rsidP="001428B5"/>
        </w:tc>
        <w:tc>
          <w:tcPr>
            <w:tcW w:w="1032" w:type="dxa"/>
            <w:vAlign w:val="center"/>
          </w:tcPr>
          <w:p w14:paraId="2DCF607B" w14:textId="77777777" w:rsidR="000D59A3" w:rsidRDefault="000D59A3" w:rsidP="001428B5"/>
        </w:tc>
        <w:tc>
          <w:tcPr>
            <w:tcW w:w="1032" w:type="dxa"/>
            <w:vAlign w:val="center"/>
          </w:tcPr>
          <w:p w14:paraId="07B51E69" w14:textId="77777777" w:rsidR="000D59A3" w:rsidRDefault="000D59A3" w:rsidP="001428B5"/>
        </w:tc>
        <w:tc>
          <w:tcPr>
            <w:tcW w:w="1536" w:type="dxa"/>
            <w:vAlign w:val="center"/>
          </w:tcPr>
          <w:p w14:paraId="4A5C5FCF" w14:textId="77777777" w:rsidR="000D59A3" w:rsidRDefault="000D59A3" w:rsidP="001428B5"/>
        </w:tc>
      </w:tr>
      <w:tr w:rsidR="000D59A3" w14:paraId="6D88ADB4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75936AD7" w14:textId="77777777" w:rsidR="000D59A3" w:rsidRDefault="000D59A3" w:rsidP="001428B5"/>
        </w:tc>
        <w:tc>
          <w:tcPr>
            <w:tcW w:w="2154" w:type="dxa"/>
            <w:vAlign w:val="center"/>
          </w:tcPr>
          <w:p w14:paraId="3376BB48" w14:textId="77777777" w:rsidR="000D59A3" w:rsidRDefault="000D59A3" w:rsidP="001428B5"/>
        </w:tc>
        <w:tc>
          <w:tcPr>
            <w:tcW w:w="1941" w:type="dxa"/>
          </w:tcPr>
          <w:p w14:paraId="6CFB98B0" w14:textId="77777777" w:rsidR="000D59A3" w:rsidRDefault="000D59A3" w:rsidP="001428B5"/>
        </w:tc>
        <w:tc>
          <w:tcPr>
            <w:tcW w:w="1032" w:type="dxa"/>
            <w:vAlign w:val="center"/>
          </w:tcPr>
          <w:p w14:paraId="0B1D887C" w14:textId="77777777" w:rsidR="000D59A3" w:rsidRDefault="000D59A3" w:rsidP="001428B5"/>
        </w:tc>
        <w:tc>
          <w:tcPr>
            <w:tcW w:w="1032" w:type="dxa"/>
            <w:vAlign w:val="center"/>
          </w:tcPr>
          <w:p w14:paraId="0709A9EF" w14:textId="77777777" w:rsidR="000D59A3" w:rsidRDefault="000D59A3" w:rsidP="001428B5"/>
        </w:tc>
        <w:tc>
          <w:tcPr>
            <w:tcW w:w="1536" w:type="dxa"/>
            <w:vAlign w:val="center"/>
          </w:tcPr>
          <w:p w14:paraId="18C8E1BC" w14:textId="77777777" w:rsidR="000D59A3" w:rsidRDefault="000D59A3" w:rsidP="001428B5"/>
        </w:tc>
      </w:tr>
    </w:tbl>
    <w:p w14:paraId="2F7CCC60" w14:textId="77777777" w:rsidR="000D59A3" w:rsidRDefault="000D59A3" w:rsidP="000D59A3"/>
    <w:p w14:paraId="61B94D9F" w14:textId="77777777" w:rsidR="000D59A3" w:rsidRDefault="000D59A3" w:rsidP="000D59A3"/>
    <w:p w14:paraId="1CE3C94C" w14:textId="77777777" w:rsidR="000D59A3" w:rsidRDefault="000D59A3" w:rsidP="000D59A3">
      <w:r>
        <w:t>Company Supervisor’s signature &amp; stamp: _______________________</w:t>
      </w:r>
    </w:p>
    <w:p w14:paraId="69AE17BD" w14:textId="77777777" w:rsidR="000D59A3" w:rsidRDefault="000D59A3" w:rsidP="000D59A3"/>
    <w:p w14:paraId="56D1912A" w14:textId="77777777" w:rsidR="000D59A3" w:rsidRDefault="000D59A3" w:rsidP="000D59A3">
      <w:r>
        <w:t>Date: _______________________</w:t>
      </w:r>
    </w:p>
    <w:p w14:paraId="40BADA7D" w14:textId="77777777" w:rsidR="000D59A3" w:rsidRDefault="000D59A3" w:rsidP="000D59A3"/>
    <w:p w14:paraId="6367C315" w14:textId="77777777" w:rsidR="000D59A3" w:rsidRDefault="000D59A3" w:rsidP="00A319C4"/>
    <w:p w14:paraId="6A6539D2" w14:textId="77777777" w:rsidR="000D59A3" w:rsidRPr="00C91A93" w:rsidRDefault="000D59A3" w:rsidP="000D59A3">
      <w:pPr>
        <w:pStyle w:val="Heading1"/>
      </w:pPr>
      <w:r>
        <w:lastRenderedPageBreak/>
        <w:t>ATTENDANCE RECORD</w:t>
      </w:r>
    </w:p>
    <w:tbl>
      <w:tblPr>
        <w:tblStyle w:val="TableGrid"/>
        <w:tblW w:w="5000" w:type="pct"/>
        <w:tblBorders>
          <w:insideH w:val="none" w:sz="0" w:space="0" w:color="auto"/>
        </w:tblBorders>
        <w:tblLayout w:type="fixed"/>
        <w:tblLook w:val="01E0" w:firstRow="1" w:lastRow="1" w:firstColumn="1" w:lastColumn="1" w:noHBand="0" w:noVBand="0"/>
        <w:tblDescription w:val="Layout table for School Name, Detention Supervisor, Date, and Room Number"/>
      </w:tblPr>
      <w:tblGrid>
        <w:gridCol w:w="1671"/>
        <w:gridCol w:w="3501"/>
        <w:gridCol w:w="1858"/>
        <w:gridCol w:w="3184"/>
      </w:tblGrid>
      <w:tr w:rsidR="000D59A3" w:rsidRPr="007A32DD" w14:paraId="068DCD97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680E05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Pr="00C8424A">
              <w:rPr>
                <w:sz w:val="28"/>
                <w:szCs w:val="28"/>
              </w:rPr>
              <w:t>Supervisor</w:t>
            </w:r>
            <w:r>
              <w:rPr>
                <w:sz w:val="28"/>
                <w:szCs w:val="28"/>
              </w:rPr>
              <w:t xml:space="preserve"> Name</w:t>
            </w:r>
            <w:r w:rsidRPr="00C8424A"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AEEC2C3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B290BA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>IC Number: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166F9E7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304DE387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14D5F4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 xml:space="preserve">Name: 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F6098AD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CE170A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Student ID: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856AD93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5F969897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1E8716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Name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931370D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19C251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Address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7407A09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0"/>
                <w:szCs w:val="20"/>
              </w:rPr>
            </w:pPr>
          </w:p>
        </w:tc>
      </w:tr>
    </w:tbl>
    <w:p w14:paraId="2F68B338" w14:textId="77777777" w:rsidR="000D59A3" w:rsidRPr="00C8424A" w:rsidRDefault="000D59A3" w:rsidP="000D59A3">
      <w:pPr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2519"/>
        <w:gridCol w:w="2154"/>
        <w:gridCol w:w="1941"/>
        <w:gridCol w:w="1032"/>
        <w:gridCol w:w="1032"/>
        <w:gridCol w:w="1536"/>
      </w:tblGrid>
      <w:tr w:rsidR="000D59A3" w14:paraId="75199578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519" w:type="dxa"/>
            <w:tcBorders>
              <w:top w:val="nil"/>
            </w:tcBorders>
            <w:shd w:val="clear" w:color="auto" w:fill="000000" w:themeFill="text1"/>
            <w:vAlign w:val="center"/>
          </w:tcPr>
          <w:p w14:paraId="5EB0476E" w14:textId="77777777" w:rsidR="000D59A3" w:rsidRPr="0019280C" w:rsidRDefault="000D59A3" w:rsidP="001428B5">
            <w:pPr>
              <w:pStyle w:val="Tableheading"/>
              <w:rPr>
                <w:lang w:val="en-MY"/>
              </w:rPr>
            </w:pPr>
            <w:r>
              <w:t>W</w:t>
            </w:r>
            <w:r>
              <w:rPr>
                <w:rFonts w:asciiTheme="minorEastAsia" w:eastAsiaTheme="minorEastAsia" w:hAnsiTheme="minorEastAsia"/>
                <w:lang w:eastAsia="zh-CN"/>
              </w:rPr>
              <w:t>ork</w:t>
            </w:r>
            <w:r>
              <w:t>place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000000" w:themeFill="text1"/>
            <w:vAlign w:val="center"/>
          </w:tcPr>
          <w:p w14:paraId="2BB129DE" w14:textId="77777777" w:rsidR="000D59A3" w:rsidRPr="009F3952" w:rsidRDefault="000D59A3" w:rsidP="001428B5">
            <w:pPr>
              <w:pStyle w:val="Tableheading"/>
            </w:pPr>
            <w:r>
              <w:t>Day</w:t>
            </w:r>
          </w:p>
        </w:tc>
        <w:tc>
          <w:tcPr>
            <w:tcW w:w="1941" w:type="dxa"/>
            <w:tcBorders>
              <w:top w:val="nil"/>
            </w:tcBorders>
            <w:shd w:val="clear" w:color="auto" w:fill="000000" w:themeFill="text1"/>
          </w:tcPr>
          <w:p w14:paraId="469FFA7F" w14:textId="77777777" w:rsidR="000D59A3" w:rsidRDefault="000D59A3" w:rsidP="001428B5">
            <w:pPr>
              <w:pStyle w:val="Tableheading"/>
              <w:spacing w:before="240" w:after="240"/>
            </w:pPr>
            <w:r w:rsidRPr="00647C96">
              <w:t>Date</w:t>
            </w:r>
          </w:p>
        </w:tc>
        <w:sdt>
          <w:sdtPr>
            <w:alias w:val="Time in:"/>
            <w:tag w:val="Time in:"/>
            <w:id w:val="387541023"/>
            <w:placeholder>
              <w:docPart w:val="6AA2B260807843DBA6626C6AF47E59DF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0259B39B" w14:textId="77777777" w:rsidR="000D59A3" w:rsidRPr="009F3952" w:rsidRDefault="000D59A3" w:rsidP="001428B5">
                <w:pPr>
                  <w:pStyle w:val="Tableheading"/>
                </w:pPr>
                <w:r w:rsidRPr="009F3952">
                  <w:t xml:space="preserve">Time </w:t>
                </w:r>
                <w:r>
                  <w:br/>
                </w:r>
                <w:r w:rsidRPr="009F3952">
                  <w:t>In</w:t>
                </w:r>
              </w:p>
            </w:tc>
          </w:sdtContent>
        </w:sdt>
        <w:sdt>
          <w:sdtPr>
            <w:alias w:val="Time out:"/>
            <w:tag w:val="Time out:"/>
            <w:id w:val="-849636641"/>
            <w:placeholder>
              <w:docPart w:val="2B165B33CAFE47E0AF565B7CBD67B538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464BF024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Out</w:t>
                </w:r>
              </w:p>
            </w:tc>
          </w:sdtContent>
        </w:sdt>
        <w:sdt>
          <w:sdtPr>
            <w:alias w:val="Time served:"/>
            <w:tag w:val="Time served:"/>
            <w:id w:val="-545988708"/>
            <w:placeholder>
              <w:docPart w:val="FAE692A8CC2947188A8BE71809C9D06F"/>
            </w:placeholder>
            <w:temporary/>
            <w:showingPlcHdr/>
            <w15:appearance w15:val="hidden"/>
          </w:sdtPr>
          <w:sdtContent>
            <w:tc>
              <w:tcPr>
                <w:tcW w:w="1536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6A485CB6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Served</w:t>
                </w:r>
              </w:p>
            </w:tc>
          </w:sdtContent>
        </w:sdt>
      </w:tr>
      <w:tr w:rsidR="000D59A3" w14:paraId="1A872704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71881740" w14:textId="77777777" w:rsidR="000D59A3" w:rsidRDefault="000D59A3" w:rsidP="001428B5"/>
        </w:tc>
        <w:tc>
          <w:tcPr>
            <w:tcW w:w="2154" w:type="dxa"/>
            <w:vAlign w:val="center"/>
          </w:tcPr>
          <w:p w14:paraId="0CF0D96E" w14:textId="77777777" w:rsidR="000D59A3" w:rsidRDefault="000D59A3" w:rsidP="001428B5"/>
        </w:tc>
        <w:tc>
          <w:tcPr>
            <w:tcW w:w="1941" w:type="dxa"/>
          </w:tcPr>
          <w:p w14:paraId="0ED20916" w14:textId="77777777" w:rsidR="000D59A3" w:rsidRDefault="000D59A3" w:rsidP="001428B5"/>
        </w:tc>
        <w:tc>
          <w:tcPr>
            <w:tcW w:w="1032" w:type="dxa"/>
            <w:vAlign w:val="center"/>
          </w:tcPr>
          <w:p w14:paraId="2AB34658" w14:textId="77777777" w:rsidR="000D59A3" w:rsidRDefault="000D59A3" w:rsidP="001428B5"/>
        </w:tc>
        <w:tc>
          <w:tcPr>
            <w:tcW w:w="1032" w:type="dxa"/>
            <w:vAlign w:val="center"/>
          </w:tcPr>
          <w:p w14:paraId="3A9E5E08" w14:textId="77777777" w:rsidR="000D59A3" w:rsidRDefault="000D59A3" w:rsidP="001428B5"/>
        </w:tc>
        <w:tc>
          <w:tcPr>
            <w:tcW w:w="1536" w:type="dxa"/>
            <w:vAlign w:val="center"/>
          </w:tcPr>
          <w:p w14:paraId="688A3E5B" w14:textId="77777777" w:rsidR="000D59A3" w:rsidRDefault="000D59A3" w:rsidP="001428B5"/>
        </w:tc>
      </w:tr>
      <w:tr w:rsidR="000D59A3" w14:paraId="4D6BF935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4DF084E4" w14:textId="77777777" w:rsidR="000D59A3" w:rsidRDefault="000D59A3" w:rsidP="001428B5"/>
        </w:tc>
        <w:tc>
          <w:tcPr>
            <w:tcW w:w="2154" w:type="dxa"/>
            <w:vAlign w:val="center"/>
          </w:tcPr>
          <w:p w14:paraId="1F2700C3" w14:textId="77777777" w:rsidR="000D59A3" w:rsidRDefault="000D59A3" w:rsidP="001428B5"/>
        </w:tc>
        <w:tc>
          <w:tcPr>
            <w:tcW w:w="1941" w:type="dxa"/>
          </w:tcPr>
          <w:p w14:paraId="3654FBD4" w14:textId="77777777" w:rsidR="000D59A3" w:rsidRDefault="000D59A3" w:rsidP="001428B5"/>
        </w:tc>
        <w:tc>
          <w:tcPr>
            <w:tcW w:w="1032" w:type="dxa"/>
            <w:vAlign w:val="center"/>
          </w:tcPr>
          <w:p w14:paraId="754DB653" w14:textId="77777777" w:rsidR="000D59A3" w:rsidRDefault="000D59A3" w:rsidP="001428B5"/>
        </w:tc>
        <w:tc>
          <w:tcPr>
            <w:tcW w:w="1032" w:type="dxa"/>
            <w:vAlign w:val="center"/>
          </w:tcPr>
          <w:p w14:paraId="415884D7" w14:textId="77777777" w:rsidR="000D59A3" w:rsidRDefault="000D59A3" w:rsidP="001428B5"/>
        </w:tc>
        <w:tc>
          <w:tcPr>
            <w:tcW w:w="1536" w:type="dxa"/>
            <w:vAlign w:val="center"/>
          </w:tcPr>
          <w:p w14:paraId="7BECFB27" w14:textId="77777777" w:rsidR="000D59A3" w:rsidRDefault="000D59A3" w:rsidP="001428B5"/>
        </w:tc>
      </w:tr>
      <w:tr w:rsidR="000D59A3" w14:paraId="7C2CCEE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424451C7" w14:textId="77777777" w:rsidR="000D59A3" w:rsidRDefault="000D59A3" w:rsidP="001428B5"/>
        </w:tc>
        <w:tc>
          <w:tcPr>
            <w:tcW w:w="2154" w:type="dxa"/>
            <w:vAlign w:val="center"/>
          </w:tcPr>
          <w:p w14:paraId="52020BDE" w14:textId="77777777" w:rsidR="000D59A3" w:rsidRDefault="000D59A3" w:rsidP="001428B5"/>
        </w:tc>
        <w:tc>
          <w:tcPr>
            <w:tcW w:w="1941" w:type="dxa"/>
          </w:tcPr>
          <w:p w14:paraId="338E35EA" w14:textId="77777777" w:rsidR="000D59A3" w:rsidRDefault="000D59A3" w:rsidP="001428B5"/>
        </w:tc>
        <w:tc>
          <w:tcPr>
            <w:tcW w:w="1032" w:type="dxa"/>
            <w:vAlign w:val="center"/>
          </w:tcPr>
          <w:p w14:paraId="71B72BEB" w14:textId="77777777" w:rsidR="000D59A3" w:rsidRDefault="000D59A3" w:rsidP="001428B5"/>
        </w:tc>
        <w:tc>
          <w:tcPr>
            <w:tcW w:w="1032" w:type="dxa"/>
            <w:vAlign w:val="center"/>
          </w:tcPr>
          <w:p w14:paraId="1B1CD561" w14:textId="77777777" w:rsidR="000D59A3" w:rsidRDefault="000D59A3" w:rsidP="001428B5"/>
        </w:tc>
        <w:tc>
          <w:tcPr>
            <w:tcW w:w="1536" w:type="dxa"/>
            <w:vAlign w:val="center"/>
          </w:tcPr>
          <w:p w14:paraId="3C329938" w14:textId="77777777" w:rsidR="000D59A3" w:rsidRDefault="000D59A3" w:rsidP="001428B5"/>
        </w:tc>
      </w:tr>
      <w:tr w:rsidR="000D59A3" w14:paraId="0F31C38E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5E0AAB1E" w14:textId="77777777" w:rsidR="000D59A3" w:rsidRDefault="000D59A3" w:rsidP="001428B5"/>
        </w:tc>
        <w:tc>
          <w:tcPr>
            <w:tcW w:w="2154" w:type="dxa"/>
            <w:vAlign w:val="center"/>
          </w:tcPr>
          <w:p w14:paraId="5A537C15" w14:textId="77777777" w:rsidR="000D59A3" w:rsidRDefault="000D59A3" w:rsidP="001428B5"/>
        </w:tc>
        <w:tc>
          <w:tcPr>
            <w:tcW w:w="1941" w:type="dxa"/>
          </w:tcPr>
          <w:p w14:paraId="4FCC17D5" w14:textId="77777777" w:rsidR="000D59A3" w:rsidRDefault="000D59A3" w:rsidP="001428B5"/>
        </w:tc>
        <w:tc>
          <w:tcPr>
            <w:tcW w:w="1032" w:type="dxa"/>
            <w:vAlign w:val="center"/>
          </w:tcPr>
          <w:p w14:paraId="63BB16ED" w14:textId="77777777" w:rsidR="000D59A3" w:rsidRDefault="000D59A3" w:rsidP="001428B5"/>
        </w:tc>
        <w:tc>
          <w:tcPr>
            <w:tcW w:w="1032" w:type="dxa"/>
            <w:vAlign w:val="center"/>
          </w:tcPr>
          <w:p w14:paraId="1B6B660E" w14:textId="77777777" w:rsidR="000D59A3" w:rsidRDefault="000D59A3" w:rsidP="001428B5"/>
        </w:tc>
        <w:tc>
          <w:tcPr>
            <w:tcW w:w="1536" w:type="dxa"/>
            <w:vAlign w:val="center"/>
          </w:tcPr>
          <w:p w14:paraId="0236E668" w14:textId="77777777" w:rsidR="000D59A3" w:rsidRDefault="000D59A3" w:rsidP="001428B5"/>
        </w:tc>
      </w:tr>
      <w:tr w:rsidR="000D59A3" w14:paraId="577FF792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0327D2AB" w14:textId="77777777" w:rsidR="000D59A3" w:rsidRDefault="000D59A3" w:rsidP="001428B5"/>
        </w:tc>
        <w:tc>
          <w:tcPr>
            <w:tcW w:w="2154" w:type="dxa"/>
            <w:vAlign w:val="center"/>
          </w:tcPr>
          <w:p w14:paraId="29C99774" w14:textId="77777777" w:rsidR="000D59A3" w:rsidRDefault="000D59A3" w:rsidP="001428B5"/>
        </w:tc>
        <w:tc>
          <w:tcPr>
            <w:tcW w:w="1941" w:type="dxa"/>
          </w:tcPr>
          <w:p w14:paraId="35C412DD" w14:textId="77777777" w:rsidR="000D59A3" w:rsidRDefault="000D59A3" w:rsidP="001428B5"/>
        </w:tc>
        <w:tc>
          <w:tcPr>
            <w:tcW w:w="1032" w:type="dxa"/>
            <w:vAlign w:val="center"/>
          </w:tcPr>
          <w:p w14:paraId="3E146AF9" w14:textId="77777777" w:rsidR="000D59A3" w:rsidRDefault="000D59A3" w:rsidP="001428B5"/>
        </w:tc>
        <w:tc>
          <w:tcPr>
            <w:tcW w:w="1032" w:type="dxa"/>
            <w:vAlign w:val="center"/>
          </w:tcPr>
          <w:p w14:paraId="30589F43" w14:textId="77777777" w:rsidR="000D59A3" w:rsidRDefault="000D59A3" w:rsidP="001428B5"/>
        </w:tc>
        <w:tc>
          <w:tcPr>
            <w:tcW w:w="1536" w:type="dxa"/>
            <w:vAlign w:val="center"/>
          </w:tcPr>
          <w:p w14:paraId="52E287C8" w14:textId="77777777" w:rsidR="000D59A3" w:rsidRDefault="000D59A3" w:rsidP="001428B5"/>
        </w:tc>
      </w:tr>
      <w:tr w:rsidR="000D59A3" w14:paraId="0ADD051C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34975CD" w14:textId="77777777" w:rsidR="000D59A3" w:rsidRDefault="000D59A3" w:rsidP="001428B5"/>
        </w:tc>
        <w:tc>
          <w:tcPr>
            <w:tcW w:w="2154" w:type="dxa"/>
            <w:vAlign w:val="center"/>
          </w:tcPr>
          <w:p w14:paraId="14392A8B" w14:textId="77777777" w:rsidR="000D59A3" w:rsidRDefault="000D59A3" w:rsidP="001428B5"/>
        </w:tc>
        <w:tc>
          <w:tcPr>
            <w:tcW w:w="1941" w:type="dxa"/>
          </w:tcPr>
          <w:p w14:paraId="7021CDA4" w14:textId="77777777" w:rsidR="000D59A3" w:rsidRDefault="000D59A3" w:rsidP="001428B5"/>
        </w:tc>
        <w:tc>
          <w:tcPr>
            <w:tcW w:w="1032" w:type="dxa"/>
            <w:vAlign w:val="center"/>
          </w:tcPr>
          <w:p w14:paraId="5BDB00CA" w14:textId="77777777" w:rsidR="000D59A3" w:rsidRDefault="000D59A3" w:rsidP="001428B5"/>
        </w:tc>
        <w:tc>
          <w:tcPr>
            <w:tcW w:w="1032" w:type="dxa"/>
            <w:vAlign w:val="center"/>
          </w:tcPr>
          <w:p w14:paraId="7BBA3B18" w14:textId="77777777" w:rsidR="000D59A3" w:rsidRDefault="000D59A3" w:rsidP="001428B5"/>
        </w:tc>
        <w:tc>
          <w:tcPr>
            <w:tcW w:w="1536" w:type="dxa"/>
            <w:vAlign w:val="center"/>
          </w:tcPr>
          <w:p w14:paraId="3279EF45" w14:textId="77777777" w:rsidR="000D59A3" w:rsidRDefault="000D59A3" w:rsidP="001428B5"/>
        </w:tc>
      </w:tr>
      <w:tr w:rsidR="000D59A3" w14:paraId="3F40E635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5C19AAE2" w14:textId="77777777" w:rsidR="000D59A3" w:rsidRDefault="000D59A3" w:rsidP="001428B5"/>
        </w:tc>
        <w:tc>
          <w:tcPr>
            <w:tcW w:w="2154" w:type="dxa"/>
            <w:vAlign w:val="center"/>
          </w:tcPr>
          <w:p w14:paraId="5FBD8447" w14:textId="77777777" w:rsidR="000D59A3" w:rsidRDefault="000D59A3" w:rsidP="001428B5"/>
        </w:tc>
        <w:tc>
          <w:tcPr>
            <w:tcW w:w="1941" w:type="dxa"/>
          </w:tcPr>
          <w:p w14:paraId="04889261" w14:textId="77777777" w:rsidR="000D59A3" w:rsidRDefault="000D59A3" w:rsidP="001428B5"/>
        </w:tc>
        <w:tc>
          <w:tcPr>
            <w:tcW w:w="1032" w:type="dxa"/>
            <w:vAlign w:val="center"/>
          </w:tcPr>
          <w:p w14:paraId="06644D03" w14:textId="77777777" w:rsidR="000D59A3" w:rsidRDefault="000D59A3" w:rsidP="001428B5"/>
        </w:tc>
        <w:tc>
          <w:tcPr>
            <w:tcW w:w="1032" w:type="dxa"/>
            <w:vAlign w:val="center"/>
          </w:tcPr>
          <w:p w14:paraId="50EB214A" w14:textId="77777777" w:rsidR="000D59A3" w:rsidRDefault="000D59A3" w:rsidP="001428B5"/>
        </w:tc>
        <w:tc>
          <w:tcPr>
            <w:tcW w:w="1536" w:type="dxa"/>
            <w:vAlign w:val="center"/>
          </w:tcPr>
          <w:p w14:paraId="6768EC5F" w14:textId="77777777" w:rsidR="000D59A3" w:rsidRDefault="000D59A3" w:rsidP="001428B5"/>
        </w:tc>
      </w:tr>
      <w:tr w:rsidR="000D59A3" w14:paraId="5565356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37CC5619" w14:textId="77777777" w:rsidR="000D59A3" w:rsidRDefault="000D59A3" w:rsidP="001428B5"/>
        </w:tc>
        <w:tc>
          <w:tcPr>
            <w:tcW w:w="2154" w:type="dxa"/>
            <w:vAlign w:val="center"/>
          </w:tcPr>
          <w:p w14:paraId="350FC491" w14:textId="77777777" w:rsidR="000D59A3" w:rsidRDefault="000D59A3" w:rsidP="001428B5"/>
        </w:tc>
        <w:tc>
          <w:tcPr>
            <w:tcW w:w="1941" w:type="dxa"/>
          </w:tcPr>
          <w:p w14:paraId="38F4AD18" w14:textId="77777777" w:rsidR="000D59A3" w:rsidRDefault="000D59A3" w:rsidP="001428B5"/>
        </w:tc>
        <w:tc>
          <w:tcPr>
            <w:tcW w:w="1032" w:type="dxa"/>
            <w:vAlign w:val="center"/>
          </w:tcPr>
          <w:p w14:paraId="1DA130F6" w14:textId="77777777" w:rsidR="000D59A3" w:rsidRDefault="000D59A3" w:rsidP="001428B5"/>
        </w:tc>
        <w:tc>
          <w:tcPr>
            <w:tcW w:w="1032" w:type="dxa"/>
            <w:vAlign w:val="center"/>
          </w:tcPr>
          <w:p w14:paraId="4BE00C88" w14:textId="77777777" w:rsidR="000D59A3" w:rsidRDefault="000D59A3" w:rsidP="001428B5"/>
        </w:tc>
        <w:tc>
          <w:tcPr>
            <w:tcW w:w="1536" w:type="dxa"/>
            <w:vAlign w:val="center"/>
          </w:tcPr>
          <w:p w14:paraId="6D4D9BF7" w14:textId="77777777" w:rsidR="000D59A3" w:rsidRDefault="000D59A3" w:rsidP="001428B5"/>
        </w:tc>
      </w:tr>
      <w:tr w:rsidR="000D59A3" w14:paraId="534C5876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26BEDF87" w14:textId="77777777" w:rsidR="000D59A3" w:rsidRDefault="000D59A3" w:rsidP="001428B5"/>
        </w:tc>
        <w:tc>
          <w:tcPr>
            <w:tcW w:w="2154" w:type="dxa"/>
            <w:vAlign w:val="center"/>
          </w:tcPr>
          <w:p w14:paraId="0392047B" w14:textId="77777777" w:rsidR="000D59A3" w:rsidRDefault="000D59A3" w:rsidP="001428B5"/>
        </w:tc>
        <w:tc>
          <w:tcPr>
            <w:tcW w:w="1941" w:type="dxa"/>
          </w:tcPr>
          <w:p w14:paraId="13C28C46" w14:textId="77777777" w:rsidR="000D59A3" w:rsidRDefault="000D59A3" w:rsidP="001428B5"/>
        </w:tc>
        <w:tc>
          <w:tcPr>
            <w:tcW w:w="1032" w:type="dxa"/>
            <w:vAlign w:val="center"/>
          </w:tcPr>
          <w:p w14:paraId="298C05A4" w14:textId="77777777" w:rsidR="000D59A3" w:rsidRDefault="000D59A3" w:rsidP="001428B5"/>
        </w:tc>
        <w:tc>
          <w:tcPr>
            <w:tcW w:w="1032" w:type="dxa"/>
            <w:vAlign w:val="center"/>
          </w:tcPr>
          <w:p w14:paraId="7BC11E7F" w14:textId="77777777" w:rsidR="000D59A3" w:rsidRDefault="000D59A3" w:rsidP="001428B5"/>
        </w:tc>
        <w:tc>
          <w:tcPr>
            <w:tcW w:w="1536" w:type="dxa"/>
            <w:vAlign w:val="center"/>
          </w:tcPr>
          <w:p w14:paraId="3ABBD7A3" w14:textId="77777777" w:rsidR="000D59A3" w:rsidRDefault="000D59A3" w:rsidP="001428B5"/>
        </w:tc>
      </w:tr>
      <w:tr w:rsidR="000D59A3" w14:paraId="6CE67E4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32EA9550" w14:textId="77777777" w:rsidR="000D59A3" w:rsidRDefault="000D59A3" w:rsidP="001428B5"/>
        </w:tc>
        <w:tc>
          <w:tcPr>
            <w:tcW w:w="2154" w:type="dxa"/>
            <w:vAlign w:val="center"/>
          </w:tcPr>
          <w:p w14:paraId="6C6EEDDC" w14:textId="77777777" w:rsidR="000D59A3" w:rsidRDefault="000D59A3" w:rsidP="001428B5"/>
        </w:tc>
        <w:tc>
          <w:tcPr>
            <w:tcW w:w="1941" w:type="dxa"/>
          </w:tcPr>
          <w:p w14:paraId="76A7FBEB" w14:textId="77777777" w:rsidR="000D59A3" w:rsidRDefault="000D59A3" w:rsidP="001428B5"/>
        </w:tc>
        <w:tc>
          <w:tcPr>
            <w:tcW w:w="1032" w:type="dxa"/>
            <w:vAlign w:val="center"/>
          </w:tcPr>
          <w:p w14:paraId="25784EE6" w14:textId="77777777" w:rsidR="000D59A3" w:rsidRDefault="000D59A3" w:rsidP="001428B5"/>
        </w:tc>
        <w:tc>
          <w:tcPr>
            <w:tcW w:w="1032" w:type="dxa"/>
            <w:vAlign w:val="center"/>
          </w:tcPr>
          <w:p w14:paraId="13779005" w14:textId="77777777" w:rsidR="000D59A3" w:rsidRDefault="000D59A3" w:rsidP="001428B5"/>
        </w:tc>
        <w:tc>
          <w:tcPr>
            <w:tcW w:w="1536" w:type="dxa"/>
            <w:vAlign w:val="center"/>
          </w:tcPr>
          <w:p w14:paraId="6CDCC7B6" w14:textId="77777777" w:rsidR="000D59A3" w:rsidRDefault="000D59A3" w:rsidP="001428B5"/>
        </w:tc>
      </w:tr>
      <w:tr w:rsidR="000D59A3" w14:paraId="049FD7BB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187A962" w14:textId="77777777" w:rsidR="000D59A3" w:rsidRDefault="000D59A3" w:rsidP="001428B5"/>
        </w:tc>
        <w:tc>
          <w:tcPr>
            <w:tcW w:w="2154" w:type="dxa"/>
            <w:vAlign w:val="center"/>
          </w:tcPr>
          <w:p w14:paraId="2C79FFFA" w14:textId="77777777" w:rsidR="000D59A3" w:rsidRDefault="000D59A3" w:rsidP="001428B5"/>
        </w:tc>
        <w:tc>
          <w:tcPr>
            <w:tcW w:w="1941" w:type="dxa"/>
          </w:tcPr>
          <w:p w14:paraId="5F5DD875" w14:textId="77777777" w:rsidR="000D59A3" w:rsidRDefault="000D59A3" w:rsidP="001428B5"/>
        </w:tc>
        <w:tc>
          <w:tcPr>
            <w:tcW w:w="1032" w:type="dxa"/>
            <w:vAlign w:val="center"/>
          </w:tcPr>
          <w:p w14:paraId="2E45FB03" w14:textId="77777777" w:rsidR="000D59A3" w:rsidRDefault="000D59A3" w:rsidP="001428B5"/>
        </w:tc>
        <w:tc>
          <w:tcPr>
            <w:tcW w:w="1032" w:type="dxa"/>
            <w:vAlign w:val="center"/>
          </w:tcPr>
          <w:p w14:paraId="4DBB7B41" w14:textId="77777777" w:rsidR="000D59A3" w:rsidRDefault="000D59A3" w:rsidP="001428B5"/>
        </w:tc>
        <w:tc>
          <w:tcPr>
            <w:tcW w:w="1536" w:type="dxa"/>
            <w:vAlign w:val="center"/>
          </w:tcPr>
          <w:p w14:paraId="2C744C4C" w14:textId="77777777" w:rsidR="000D59A3" w:rsidRDefault="000D59A3" w:rsidP="001428B5"/>
        </w:tc>
      </w:tr>
      <w:tr w:rsidR="000D59A3" w14:paraId="69C325DB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0323C56D" w14:textId="77777777" w:rsidR="000D59A3" w:rsidRDefault="000D59A3" w:rsidP="001428B5"/>
        </w:tc>
        <w:tc>
          <w:tcPr>
            <w:tcW w:w="2154" w:type="dxa"/>
            <w:vAlign w:val="center"/>
          </w:tcPr>
          <w:p w14:paraId="0E59ABAF" w14:textId="77777777" w:rsidR="000D59A3" w:rsidRDefault="000D59A3" w:rsidP="001428B5"/>
        </w:tc>
        <w:tc>
          <w:tcPr>
            <w:tcW w:w="1941" w:type="dxa"/>
          </w:tcPr>
          <w:p w14:paraId="211C1E30" w14:textId="77777777" w:rsidR="000D59A3" w:rsidRDefault="000D59A3" w:rsidP="001428B5"/>
        </w:tc>
        <w:tc>
          <w:tcPr>
            <w:tcW w:w="1032" w:type="dxa"/>
            <w:vAlign w:val="center"/>
          </w:tcPr>
          <w:p w14:paraId="4EBED81A" w14:textId="77777777" w:rsidR="000D59A3" w:rsidRDefault="000D59A3" w:rsidP="001428B5"/>
        </w:tc>
        <w:tc>
          <w:tcPr>
            <w:tcW w:w="1032" w:type="dxa"/>
            <w:vAlign w:val="center"/>
          </w:tcPr>
          <w:p w14:paraId="0A752DEC" w14:textId="77777777" w:rsidR="000D59A3" w:rsidRDefault="000D59A3" w:rsidP="001428B5"/>
        </w:tc>
        <w:tc>
          <w:tcPr>
            <w:tcW w:w="1536" w:type="dxa"/>
            <w:vAlign w:val="center"/>
          </w:tcPr>
          <w:p w14:paraId="4C6F6D5B" w14:textId="77777777" w:rsidR="000D59A3" w:rsidRDefault="000D59A3" w:rsidP="001428B5"/>
        </w:tc>
      </w:tr>
    </w:tbl>
    <w:p w14:paraId="7E902EAD" w14:textId="77777777" w:rsidR="000D59A3" w:rsidRDefault="000D59A3" w:rsidP="000D59A3"/>
    <w:p w14:paraId="7C5BA72B" w14:textId="77777777" w:rsidR="000D59A3" w:rsidRDefault="000D59A3" w:rsidP="000D59A3"/>
    <w:p w14:paraId="6329146E" w14:textId="77777777" w:rsidR="000D59A3" w:rsidRDefault="000D59A3" w:rsidP="000D59A3">
      <w:r>
        <w:t>Company Supervisor’s signature &amp; stamp: _______________________</w:t>
      </w:r>
    </w:p>
    <w:p w14:paraId="3A01AAE2" w14:textId="77777777" w:rsidR="000D59A3" w:rsidRDefault="000D59A3" w:rsidP="000D59A3"/>
    <w:p w14:paraId="6D0581A8" w14:textId="77777777" w:rsidR="000D59A3" w:rsidRDefault="000D59A3" w:rsidP="000D59A3">
      <w:r>
        <w:t>Date: _______________________</w:t>
      </w:r>
    </w:p>
    <w:p w14:paraId="074BF6E8" w14:textId="77777777" w:rsidR="000D59A3" w:rsidRDefault="000D59A3" w:rsidP="000D59A3"/>
    <w:p w14:paraId="44F87AD3" w14:textId="77777777" w:rsidR="000D59A3" w:rsidRDefault="000D59A3" w:rsidP="00A319C4"/>
    <w:p w14:paraId="3F29402E" w14:textId="77777777" w:rsidR="000D59A3" w:rsidRPr="00C91A93" w:rsidRDefault="000D59A3" w:rsidP="000D59A3">
      <w:pPr>
        <w:pStyle w:val="Heading1"/>
      </w:pPr>
      <w:r>
        <w:lastRenderedPageBreak/>
        <w:t>ATTENDANCE RECORD</w:t>
      </w:r>
    </w:p>
    <w:tbl>
      <w:tblPr>
        <w:tblStyle w:val="TableGrid"/>
        <w:tblW w:w="5000" w:type="pct"/>
        <w:tblBorders>
          <w:insideH w:val="none" w:sz="0" w:space="0" w:color="auto"/>
        </w:tblBorders>
        <w:tblLayout w:type="fixed"/>
        <w:tblLook w:val="01E0" w:firstRow="1" w:lastRow="1" w:firstColumn="1" w:lastColumn="1" w:noHBand="0" w:noVBand="0"/>
        <w:tblDescription w:val="Layout table for School Name, Detention Supervisor, Date, and Room Number"/>
      </w:tblPr>
      <w:tblGrid>
        <w:gridCol w:w="1671"/>
        <w:gridCol w:w="3501"/>
        <w:gridCol w:w="1858"/>
        <w:gridCol w:w="3184"/>
      </w:tblGrid>
      <w:tr w:rsidR="000D59A3" w:rsidRPr="007A32DD" w14:paraId="1C76745F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8FEE38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Pr="00C8424A">
              <w:rPr>
                <w:sz w:val="28"/>
                <w:szCs w:val="28"/>
              </w:rPr>
              <w:t>Supervisor</w:t>
            </w:r>
            <w:r>
              <w:rPr>
                <w:sz w:val="28"/>
                <w:szCs w:val="28"/>
              </w:rPr>
              <w:t xml:space="preserve"> Name</w:t>
            </w:r>
            <w:r w:rsidRPr="00C8424A"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8B29517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0E566A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>IC Number: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F161026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253437E3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5B2FF1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Pr="00C8424A">
              <w:rPr>
                <w:sz w:val="28"/>
                <w:szCs w:val="28"/>
              </w:rPr>
              <w:t xml:space="preserve">Name: 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04AD258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7450BC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Student ID: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64A232C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</w:tr>
      <w:tr w:rsidR="000D59A3" w:rsidRPr="007A32DD" w14:paraId="47553C8A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tblHeader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50BE54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Name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37A28591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EAD87A" w14:textId="77777777" w:rsidR="000D59A3" w:rsidRPr="00C8424A" w:rsidRDefault="000D59A3" w:rsidP="001428B5">
            <w:pPr>
              <w:pStyle w:val="Heading2"/>
              <w:spacing w:before="240" w:after="240"/>
              <w:jc w:val="left"/>
              <w:outlineLvl w:val="1"/>
              <w:rPr>
                <w:sz w:val="28"/>
                <w:szCs w:val="28"/>
              </w:rPr>
            </w:pPr>
            <w:r w:rsidRPr="00C8424A">
              <w:rPr>
                <w:sz w:val="28"/>
                <w:szCs w:val="28"/>
              </w:rPr>
              <w:t>Company Address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C7FA120" w14:textId="77777777" w:rsidR="000D59A3" w:rsidRPr="00C8424A" w:rsidRDefault="000D59A3" w:rsidP="001428B5">
            <w:pPr>
              <w:spacing w:before="240" w:after="240"/>
              <w:rPr>
                <w:rFonts w:ascii="Garamond" w:hAnsi="Garamond" w:cs="Tahoma"/>
                <w:b/>
                <w:sz w:val="20"/>
                <w:szCs w:val="20"/>
              </w:rPr>
            </w:pPr>
          </w:p>
        </w:tc>
      </w:tr>
    </w:tbl>
    <w:p w14:paraId="2C0053F9" w14:textId="77777777" w:rsidR="000D59A3" w:rsidRPr="00C8424A" w:rsidRDefault="000D59A3" w:rsidP="000D59A3">
      <w:pPr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  <w:tblDescription w:val="Student information table contains Student Name, Grade, Assigning Teacher, In and Out times, Time Served, and Supervisor Initials"/>
      </w:tblPr>
      <w:tblGrid>
        <w:gridCol w:w="2519"/>
        <w:gridCol w:w="2154"/>
        <w:gridCol w:w="1941"/>
        <w:gridCol w:w="1032"/>
        <w:gridCol w:w="1032"/>
        <w:gridCol w:w="1536"/>
      </w:tblGrid>
      <w:tr w:rsidR="000D59A3" w14:paraId="6D60FED5" w14:textId="77777777" w:rsidTr="0014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519" w:type="dxa"/>
            <w:tcBorders>
              <w:top w:val="nil"/>
            </w:tcBorders>
            <w:shd w:val="clear" w:color="auto" w:fill="000000" w:themeFill="text1"/>
            <w:vAlign w:val="center"/>
          </w:tcPr>
          <w:p w14:paraId="23A24922" w14:textId="77777777" w:rsidR="000D59A3" w:rsidRPr="0019280C" w:rsidRDefault="000D59A3" w:rsidP="001428B5">
            <w:pPr>
              <w:pStyle w:val="Tableheading"/>
              <w:rPr>
                <w:lang w:val="en-MY"/>
              </w:rPr>
            </w:pPr>
            <w:r>
              <w:t>W</w:t>
            </w:r>
            <w:r>
              <w:rPr>
                <w:rFonts w:asciiTheme="minorEastAsia" w:eastAsiaTheme="minorEastAsia" w:hAnsiTheme="minorEastAsia"/>
                <w:lang w:eastAsia="zh-CN"/>
              </w:rPr>
              <w:t>ork</w:t>
            </w:r>
            <w:r>
              <w:t>place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000000" w:themeFill="text1"/>
            <w:vAlign w:val="center"/>
          </w:tcPr>
          <w:p w14:paraId="23DC5061" w14:textId="77777777" w:rsidR="000D59A3" w:rsidRPr="009F3952" w:rsidRDefault="000D59A3" w:rsidP="001428B5">
            <w:pPr>
              <w:pStyle w:val="Tableheading"/>
            </w:pPr>
            <w:r>
              <w:t>Day</w:t>
            </w:r>
          </w:p>
        </w:tc>
        <w:tc>
          <w:tcPr>
            <w:tcW w:w="1941" w:type="dxa"/>
            <w:tcBorders>
              <w:top w:val="nil"/>
            </w:tcBorders>
            <w:shd w:val="clear" w:color="auto" w:fill="000000" w:themeFill="text1"/>
          </w:tcPr>
          <w:p w14:paraId="56046776" w14:textId="77777777" w:rsidR="000D59A3" w:rsidRDefault="000D59A3" w:rsidP="001428B5">
            <w:pPr>
              <w:pStyle w:val="Tableheading"/>
              <w:spacing w:before="240" w:after="240"/>
            </w:pPr>
            <w:r w:rsidRPr="00647C96">
              <w:t>Date</w:t>
            </w:r>
          </w:p>
        </w:tc>
        <w:sdt>
          <w:sdtPr>
            <w:alias w:val="Time in:"/>
            <w:tag w:val="Time in:"/>
            <w:id w:val="-915089906"/>
            <w:placeholder>
              <w:docPart w:val="7D430CD96A7B4B3F9E9BF9B6FAB01349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02020BFD" w14:textId="77777777" w:rsidR="000D59A3" w:rsidRPr="009F3952" w:rsidRDefault="000D59A3" w:rsidP="001428B5">
                <w:pPr>
                  <w:pStyle w:val="Tableheading"/>
                </w:pPr>
                <w:r w:rsidRPr="009F3952">
                  <w:t xml:space="preserve">Time </w:t>
                </w:r>
                <w:r>
                  <w:br/>
                </w:r>
                <w:r w:rsidRPr="009F3952">
                  <w:t>In</w:t>
                </w:r>
              </w:p>
            </w:tc>
          </w:sdtContent>
        </w:sdt>
        <w:sdt>
          <w:sdtPr>
            <w:alias w:val="Time out:"/>
            <w:tag w:val="Time out:"/>
            <w:id w:val="873740794"/>
            <w:placeholder>
              <w:docPart w:val="D720EE8003D84650B2235AC92936091E"/>
            </w:placeholder>
            <w:temporary/>
            <w:showingPlcHdr/>
            <w15:appearance w15:val="hidden"/>
          </w:sdtPr>
          <w:sdtContent>
            <w:tc>
              <w:tcPr>
                <w:tcW w:w="1032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23928E87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Out</w:t>
                </w:r>
              </w:p>
            </w:tc>
          </w:sdtContent>
        </w:sdt>
        <w:sdt>
          <w:sdtPr>
            <w:alias w:val="Time served:"/>
            <w:tag w:val="Time served:"/>
            <w:id w:val="1803650116"/>
            <w:placeholder>
              <w:docPart w:val="FE00B326F6DC4E33AC1D51FBEB212B7F"/>
            </w:placeholder>
            <w:temporary/>
            <w:showingPlcHdr/>
            <w15:appearance w15:val="hidden"/>
          </w:sdtPr>
          <w:sdtContent>
            <w:tc>
              <w:tcPr>
                <w:tcW w:w="1536" w:type="dxa"/>
                <w:tcBorders>
                  <w:top w:val="nil"/>
                </w:tcBorders>
                <w:shd w:val="clear" w:color="auto" w:fill="000000" w:themeFill="text1"/>
                <w:vAlign w:val="center"/>
              </w:tcPr>
              <w:p w14:paraId="48728B90" w14:textId="77777777" w:rsidR="000D59A3" w:rsidRPr="009F3952" w:rsidRDefault="000D59A3" w:rsidP="001428B5">
                <w:pPr>
                  <w:pStyle w:val="Tableheading"/>
                </w:pPr>
                <w:r w:rsidRPr="009F3952">
                  <w:t>Time Served</w:t>
                </w:r>
              </w:p>
            </w:tc>
          </w:sdtContent>
        </w:sdt>
      </w:tr>
      <w:tr w:rsidR="000D59A3" w14:paraId="51D29A45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3D1D2452" w14:textId="77777777" w:rsidR="000D59A3" w:rsidRDefault="000D59A3" w:rsidP="001428B5"/>
        </w:tc>
        <w:tc>
          <w:tcPr>
            <w:tcW w:w="2154" w:type="dxa"/>
            <w:vAlign w:val="center"/>
          </w:tcPr>
          <w:p w14:paraId="220729D8" w14:textId="77777777" w:rsidR="000D59A3" w:rsidRDefault="000D59A3" w:rsidP="001428B5"/>
        </w:tc>
        <w:tc>
          <w:tcPr>
            <w:tcW w:w="1941" w:type="dxa"/>
          </w:tcPr>
          <w:p w14:paraId="07DD04F6" w14:textId="77777777" w:rsidR="000D59A3" w:rsidRDefault="000D59A3" w:rsidP="001428B5"/>
        </w:tc>
        <w:tc>
          <w:tcPr>
            <w:tcW w:w="1032" w:type="dxa"/>
            <w:vAlign w:val="center"/>
          </w:tcPr>
          <w:p w14:paraId="4513FB67" w14:textId="77777777" w:rsidR="000D59A3" w:rsidRDefault="000D59A3" w:rsidP="001428B5"/>
        </w:tc>
        <w:tc>
          <w:tcPr>
            <w:tcW w:w="1032" w:type="dxa"/>
            <w:vAlign w:val="center"/>
          </w:tcPr>
          <w:p w14:paraId="2AA07470" w14:textId="77777777" w:rsidR="000D59A3" w:rsidRDefault="000D59A3" w:rsidP="001428B5"/>
        </w:tc>
        <w:tc>
          <w:tcPr>
            <w:tcW w:w="1536" w:type="dxa"/>
            <w:vAlign w:val="center"/>
          </w:tcPr>
          <w:p w14:paraId="689FB43E" w14:textId="77777777" w:rsidR="000D59A3" w:rsidRDefault="000D59A3" w:rsidP="001428B5"/>
        </w:tc>
      </w:tr>
      <w:tr w:rsidR="000D59A3" w14:paraId="2F6C80A8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17752A8D" w14:textId="77777777" w:rsidR="000D59A3" w:rsidRDefault="000D59A3" w:rsidP="001428B5"/>
        </w:tc>
        <w:tc>
          <w:tcPr>
            <w:tcW w:w="2154" w:type="dxa"/>
            <w:vAlign w:val="center"/>
          </w:tcPr>
          <w:p w14:paraId="04EE22C4" w14:textId="77777777" w:rsidR="000D59A3" w:rsidRDefault="000D59A3" w:rsidP="001428B5"/>
        </w:tc>
        <w:tc>
          <w:tcPr>
            <w:tcW w:w="1941" w:type="dxa"/>
          </w:tcPr>
          <w:p w14:paraId="3EB86DE1" w14:textId="77777777" w:rsidR="000D59A3" w:rsidRDefault="000D59A3" w:rsidP="001428B5"/>
        </w:tc>
        <w:tc>
          <w:tcPr>
            <w:tcW w:w="1032" w:type="dxa"/>
            <w:vAlign w:val="center"/>
          </w:tcPr>
          <w:p w14:paraId="445C1ED0" w14:textId="77777777" w:rsidR="000D59A3" w:rsidRDefault="000D59A3" w:rsidP="001428B5"/>
        </w:tc>
        <w:tc>
          <w:tcPr>
            <w:tcW w:w="1032" w:type="dxa"/>
            <w:vAlign w:val="center"/>
          </w:tcPr>
          <w:p w14:paraId="1D16F5BE" w14:textId="77777777" w:rsidR="000D59A3" w:rsidRDefault="000D59A3" w:rsidP="001428B5"/>
        </w:tc>
        <w:tc>
          <w:tcPr>
            <w:tcW w:w="1536" w:type="dxa"/>
            <w:vAlign w:val="center"/>
          </w:tcPr>
          <w:p w14:paraId="14DE4E3F" w14:textId="77777777" w:rsidR="000D59A3" w:rsidRDefault="000D59A3" w:rsidP="001428B5"/>
        </w:tc>
      </w:tr>
      <w:tr w:rsidR="000D59A3" w14:paraId="762ACF25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70908897" w14:textId="77777777" w:rsidR="000D59A3" w:rsidRDefault="000D59A3" w:rsidP="001428B5"/>
        </w:tc>
        <w:tc>
          <w:tcPr>
            <w:tcW w:w="2154" w:type="dxa"/>
            <w:vAlign w:val="center"/>
          </w:tcPr>
          <w:p w14:paraId="73D507B5" w14:textId="77777777" w:rsidR="000D59A3" w:rsidRDefault="000D59A3" w:rsidP="001428B5"/>
        </w:tc>
        <w:tc>
          <w:tcPr>
            <w:tcW w:w="1941" w:type="dxa"/>
          </w:tcPr>
          <w:p w14:paraId="4E959886" w14:textId="77777777" w:rsidR="000D59A3" w:rsidRDefault="000D59A3" w:rsidP="001428B5"/>
        </w:tc>
        <w:tc>
          <w:tcPr>
            <w:tcW w:w="1032" w:type="dxa"/>
            <w:vAlign w:val="center"/>
          </w:tcPr>
          <w:p w14:paraId="5C092A90" w14:textId="77777777" w:rsidR="000D59A3" w:rsidRDefault="000D59A3" w:rsidP="001428B5"/>
        </w:tc>
        <w:tc>
          <w:tcPr>
            <w:tcW w:w="1032" w:type="dxa"/>
            <w:vAlign w:val="center"/>
          </w:tcPr>
          <w:p w14:paraId="66B2C701" w14:textId="77777777" w:rsidR="000D59A3" w:rsidRDefault="000D59A3" w:rsidP="001428B5"/>
        </w:tc>
        <w:tc>
          <w:tcPr>
            <w:tcW w:w="1536" w:type="dxa"/>
            <w:vAlign w:val="center"/>
          </w:tcPr>
          <w:p w14:paraId="73895265" w14:textId="77777777" w:rsidR="000D59A3" w:rsidRDefault="000D59A3" w:rsidP="001428B5"/>
        </w:tc>
      </w:tr>
      <w:tr w:rsidR="000D59A3" w14:paraId="7FC1DC5D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6359B25B" w14:textId="77777777" w:rsidR="000D59A3" w:rsidRDefault="000D59A3" w:rsidP="001428B5"/>
        </w:tc>
        <w:tc>
          <w:tcPr>
            <w:tcW w:w="2154" w:type="dxa"/>
            <w:vAlign w:val="center"/>
          </w:tcPr>
          <w:p w14:paraId="031C26E7" w14:textId="77777777" w:rsidR="000D59A3" w:rsidRDefault="000D59A3" w:rsidP="001428B5"/>
        </w:tc>
        <w:tc>
          <w:tcPr>
            <w:tcW w:w="1941" w:type="dxa"/>
          </w:tcPr>
          <w:p w14:paraId="6A0D1739" w14:textId="77777777" w:rsidR="000D59A3" w:rsidRDefault="000D59A3" w:rsidP="001428B5"/>
        </w:tc>
        <w:tc>
          <w:tcPr>
            <w:tcW w:w="1032" w:type="dxa"/>
            <w:vAlign w:val="center"/>
          </w:tcPr>
          <w:p w14:paraId="1340E577" w14:textId="77777777" w:rsidR="000D59A3" w:rsidRDefault="000D59A3" w:rsidP="001428B5"/>
        </w:tc>
        <w:tc>
          <w:tcPr>
            <w:tcW w:w="1032" w:type="dxa"/>
            <w:vAlign w:val="center"/>
          </w:tcPr>
          <w:p w14:paraId="3BAFC519" w14:textId="77777777" w:rsidR="000D59A3" w:rsidRDefault="000D59A3" w:rsidP="001428B5"/>
        </w:tc>
        <w:tc>
          <w:tcPr>
            <w:tcW w:w="1536" w:type="dxa"/>
            <w:vAlign w:val="center"/>
          </w:tcPr>
          <w:p w14:paraId="612912C4" w14:textId="77777777" w:rsidR="000D59A3" w:rsidRDefault="000D59A3" w:rsidP="001428B5"/>
        </w:tc>
      </w:tr>
      <w:tr w:rsidR="000D59A3" w14:paraId="0337E252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4B2FE2F5" w14:textId="77777777" w:rsidR="000D59A3" w:rsidRDefault="000D59A3" w:rsidP="001428B5"/>
        </w:tc>
        <w:tc>
          <w:tcPr>
            <w:tcW w:w="2154" w:type="dxa"/>
            <w:vAlign w:val="center"/>
          </w:tcPr>
          <w:p w14:paraId="07229E8F" w14:textId="77777777" w:rsidR="000D59A3" w:rsidRDefault="000D59A3" w:rsidP="001428B5"/>
        </w:tc>
        <w:tc>
          <w:tcPr>
            <w:tcW w:w="1941" w:type="dxa"/>
          </w:tcPr>
          <w:p w14:paraId="56298759" w14:textId="77777777" w:rsidR="000D59A3" w:rsidRDefault="000D59A3" w:rsidP="001428B5"/>
        </w:tc>
        <w:tc>
          <w:tcPr>
            <w:tcW w:w="1032" w:type="dxa"/>
            <w:vAlign w:val="center"/>
          </w:tcPr>
          <w:p w14:paraId="123A5267" w14:textId="77777777" w:rsidR="000D59A3" w:rsidRDefault="000D59A3" w:rsidP="001428B5"/>
        </w:tc>
        <w:tc>
          <w:tcPr>
            <w:tcW w:w="1032" w:type="dxa"/>
            <w:vAlign w:val="center"/>
          </w:tcPr>
          <w:p w14:paraId="6277F090" w14:textId="77777777" w:rsidR="000D59A3" w:rsidRDefault="000D59A3" w:rsidP="001428B5"/>
        </w:tc>
        <w:tc>
          <w:tcPr>
            <w:tcW w:w="1536" w:type="dxa"/>
            <w:vAlign w:val="center"/>
          </w:tcPr>
          <w:p w14:paraId="2E54B887" w14:textId="77777777" w:rsidR="000D59A3" w:rsidRDefault="000D59A3" w:rsidP="001428B5"/>
        </w:tc>
      </w:tr>
      <w:tr w:rsidR="000D59A3" w14:paraId="1DE06212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11F21E03" w14:textId="77777777" w:rsidR="000D59A3" w:rsidRDefault="000D59A3" w:rsidP="001428B5"/>
        </w:tc>
        <w:tc>
          <w:tcPr>
            <w:tcW w:w="2154" w:type="dxa"/>
            <w:vAlign w:val="center"/>
          </w:tcPr>
          <w:p w14:paraId="107611BE" w14:textId="77777777" w:rsidR="000D59A3" w:rsidRDefault="000D59A3" w:rsidP="001428B5"/>
        </w:tc>
        <w:tc>
          <w:tcPr>
            <w:tcW w:w="1941" w:type="dxa"/>
          </w:tcPr>
          <w:p w14:paraId="1C93566E" w14:textId="77777777" w:rsidR="000D59A3" w:rsidRDefault="000D59A3" w:rsidP="001428B5"/>
        </w:tc>
        <w:tc>
          <w:tcPr>
            <w:tcW w:w="1032" w:type="dxa"/>
            <w:vAlign w:val="center"/>
          </w:tcPr>
          <w:p w14:paraId="5B677A79" w14:textId="77777777" w:rsidR="000D59A3" w:rsidRDefault="000D59A3" w:rsidP="001428B5"/>
        </w:tc>
        <w:tc>
          <w:tcPr>
            <w:tcW w:w="1032" w:type="dxa"/>
            <w:vAlign w:val="center"/>
          </w:tcPr>
          <w:p w14:paraId="2BD25CDC" w14:textId="77777777" w:rsidR="000D59A3" w:rsidRDefault="000D59A3" w:rsidP="001428B5"/>
        </w:tc>
        <w:tc>
          <w:tcPr>
            <w:tcW w:w="1536" w:type="dxa"/>
            <w:vAlign w:val="center"/>
          </w:tcPr>
          <w:p w14:paraId="404122C9" w14:textId="77777777" w:rsidR="000D59A3" w:rsidRDefault="000D59A3" w:rsidP="001428B5"/>
        </w:tc>
      </w:tr>
      <w:tr w:rsidR="000D59A3" w14:paraId="39A90CCA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441F1957" w14:textId="77777777" w:rsidR="000D59A3" w:rsidRDefault="000D59A3" w:rsidP="001428B5"/>
        </w:tc>
        <w:tc>
          <w:tcPr>
            <w:tcW w:w="2154" w:type="dxa"/>
            <w:vAlign w:val="center"/>
          </w:tcPr>
          <w:p w14:paraId="781BFF69" w14:textId="77777777" w:rsidR="000D59A3" w:rsidRDefault="000D59A3" w:rsidP="001428B5"/>
        </w:tc>
        <w:tc>
          <w:tcPr>
            <w:tcW w:w="1941" w:type="dxa"/>
          </w:tcPr>
          <w:p w14:paraId="6522530F" w14:textId="77777777" w:rsidR="000D59A3" w:rsidRDefault="000D59A3" w:rsidP="001428B5"/>
        </w:tc>
        <w:tc>
          <w:tcPr>
            <w:tcW w:w="1032" w:type="dxa"/>
            <w:vAlign w:val="center"/>
          </w:tcPr>
          <w:p w14:paraId="70D94049" w14:textId="77777777" w:rsidR="000D59A3" w:rsidRDefault="000D59A3" w:rsidP="001428B5"/>
        </w:tc>
        <w:tc>
          <w:tcPr>
            <w:tcW w:w="1032" w:type="dxa"/>
            <w:vAlign w:val="center"/>
          </w:tcPr>
          <w:p w14:paraId="5984288E" w14:textId="77777777" w:rsidR="000D59A3" w:rsidRDefault="000D59A3" w:rsidP="001428B5"/>
        </w:tc>
        <w:tc>
          <w:tcPr>
            <w:tcW w:w="1536" w:type="dxa"/>
            <w:vAlign w:val="center"/>
          </w:tcPr>
          <w:p w14:paraId="3E14A920" w14:textId="77777777" w:rsidR="000D59A3" w:rsidRDefault="000D59A3" w:rsidP="001428B5"/>
        </w:tc>
      </w:tr>
      <w:tr w:rsidR="000D59A3" w14:paraId="206EB2C9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255C64E5" w14:textId="77777777" w:rsidR="000D59A3" w:rsidRDefault="000D59A3" w:rsidP="001428B5"/>
        </w:tc>
        <w:tc>
          <w:tcPr>
            <w:tcW w:w="2154" w:type="dxa"/>
            <w:vAlign w:val="center"/>
          </w:tcPr>
          <w:p w14:paraId="649771EB" w14:textId="77777777" w:rsidR="000D59A3" w:rsidRDefault="000D59A3" w:rsidP="001428B5"/>
        </w:tc>
        <w:tc>
          <w:tcPr>
            <w:tcW w:w="1941" w:type="dxa"/>
          </w:tcPr>
          <w:p w14:paraId="20FA1E36" w14:textId="77777777" w:rsidR="000D59A3" w:rsidRDefault="000D59A3" w:rsidP="001428B5"/>
        </w:tc>
        <w:tc>
          <w:tcPr>
            <w:tcW w:w="1032" w:type="dxa"/>
            <w:vAlign w:val="center"/>
          </w:tcPr>
          <w:p w14:paraId="3665CF4A" w14:textId="77777777" w:rsidR="000D59A3" w:rsidRDefault="000D59A3" w:rsidP="001428B5"/>
        </w:tc>
        <w:tc>
          <w:tcPr>
            <w:tcW w:w="1032" w:type="dxa"/>
            <w:vAlign w:val="center"/>
          </w:tcPr>
          <w:p w14:paraId="7ACE2345" w14:textId="77777777" w:rsidR="000D59A3" w:rsidRDefault="000D59A3" w:rsidP="001428B5"/>
        </w:tc>
        <w:tc>
          <w:tcPr>
            <w:tcW w:w="1536" w:type="dxa"/>
            <w:vAlign w:val="center"/>
          </w:tcPr>
          <w:p w14:paraId="512C02A7" w14:textId="77777777" w:rsidR="000D59A3" w:rsidRDefault="000D59A3" w:rsidP="001428B5"/>
        </w:tc>
      </w:tr>
      <w:tr w:rsidR="000D59A3" w14:paraId="25CE3D0C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51CD94FF" w14:textId="77777777" w:rsidR="000D59A3" w:rsidRDefault="000D59A3" w:rsidP="001428B5"/>
        </w:tc>
        <w:tc>
          <w:tcPr>
            <w:tcW w:w="2154" w:type="dxa"/>
            <w:vAlign w:val="center"/>
          </w:tcPr>
          <w:p w14:paraId="56D9DB85" w14:textId="77777777" w:rsidR="000D59A3" w:rsidRDefault="000D59A3" w:rsidP="001428B5"/>
        </w:tc>
        <w:tc>
          <w:tcPr>
            <w:tcW w:w="1941" w:type="dxa"/>
          </w:tcPr>
          <w:p w14:paraId="7EC751D5" w14:textId="77777777" w:rsidR="000D59A3" w:rsidRDefault="000D59A3" w:rsidP="001428B5"/>
        </w:tc>
        <w:tc>
          <w:tcPr>
            <w:tcW w:w="1032" w:type="dxa"/>
            <w:vAlign w:val="center"/>
          </w:tcPr>
          <w:p w14:paraId="3F9B5463" w14:textId="77777777" w:rsidR="000D59A3" w:rsidRDefault="000D59A3" w:rsidP="001428B5"/>
        </w:tc>
        <w:tc>
          <w:tcPr>
            <w:tcW w:w="1032" w:type="dxa"/>
            <w:vAlign w:val="center"/>
          </w:tcPr>
          <w:p w14:paraId="4501251E" w14:textId="77777777" w:rsidR="000D59A3" w:rsidRDefault="000D59A3" w:rsidP="001428B5"/>
        </w:tc>
        <w:tc>
          <w:tcPr>
            <w:tcW w:w="1536" w:type="dxa"/>
            <w:vAlign w:val="center"/>
          </w:tcPr>
          <w:p w14:paraId="57F9D0DB" w14:textId="77777777" w:rsidR="000D59A3" w:rsidRDefault="000D59A3" w:rsidP="001428B5"/>
        </w:tc>
      </w:tr>
      <w:tr w:rsidR="000D59A3" w14:paraId="1B293A74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7408C6E1" w14:textId="77777777" w:rsidR="000D59A3" w:rsidRDefault="000D59A3" w:rsidP="001428B5"/>
        </w:tc>
        <w:tc>
          <w:tcPr>
            <w:tcW w:w="2154" w:type="dxa"/>
            <w:vAlign w:val="center"/>
          </w:tcPr>
          <w:p w14:paraId="0FC2978F" w14:textId="77777777" w:rsidR="000D59A3" w:rsidRDefault="000D59A3" w:rsidP="001428B5"/>
        </w:tc>
        <w:tc>
          <w:tcPr>
            <w:tcW w:w="1941" w:type="dxa"/>
          </w:tcPr>
          <w:p w14:paraId="373CF921" w14:textId="77777777" w:rsidR="000D59A3" w:rsidRDefault="000D59A3" w:rsidP="001428B5"/>
        </w:tc>
        <w:tc>
          <w:tcPr>
            <w:tcW w:w="1032" w:type="dxa"/>
            <w:vAlign w:val="center"/>
          </w:tcPr>
          <w:p w14:paraId="392E38F6" w14:textId="77777777" w:rsidR="000D59A3" w:rsidRDefault="000D59A3" w:rsidP="001428B5"/>
        </w:tc>
        <w:tc>
          <w:tcPr>
            <w:tcW w:w="1032" w:type="dxa"/>
            <w:vAlign w:val="center"/>
          </w:tcPr>
          <w:p w14:paraId="3D4C0444" w14:textId="77777777" w:rsidR="000D59A3" w:rsidRDefault="000D59A3" w:rsidP="001428B5"/>
        </w:tc>
        <w:tc>
          <w:tcPr>
            <w:tcW w:w="1536" w:type="dxa"/>
            <w:vAlign w:val="center"/>
          </w:tcPr>
          <w:p w14:paraId="284C88CF" w14:textId="77777777" w:rsidR="000D59A3" w:rsidRDefault="000D59A3" w:rsidP="001428B5"/>
        </w:tc>
      </w:tr>
      <w:tr w:rsidR="000D59A3" w14:paraId="1C3C060A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17B43209" w14:textId="77777777" w:rsidR="000D59A3" w:rsidRDefault="000D59A3" w:rsidP="001428B5"/>
        </w:tc>
        <w:tc>
          <w:tcPr>
            <w:tcW w:w="2154" w:type="dxa"/>
            <w:vAlign w:val="center"/>
          </w:tcPr>
          <w:p w14:paraId="76F03817" w14:textId="77777777" w:rsidR="000D59A3" w:rsidRDefault="000D59A3" w:rsidP="001428B5"/>
        </w:tc>
        <w:tc>
          <w:tcPr>
            <w:tcW w:w="1941" w:type="dxa"/>
          </w:tcPr>
          <w:p w14:paraId="78A4CCBA" w14:textId="77777777" w:rsidR="000D59A3" w:rsidRDefault="000D59A3" w:rsidP="001428B5"/>
        </w:tc>
        <w:tc>
          <w:tcPr>
            <w:tcW w:w="1032" w:type="dxa"/>
            <w:vAlign w:val="center"/>
          </w:tcPr>
          <w:p w14:paraId="654EFDDE" w14:textId="77777777" w:rsidR="000D59A3" w:rsidRDefault="000D59A3" w:rsidP="001428B5"/>
        </w:tc>
        <w:tc>
          <w:tcPr>
            <w:tcW w:w="1032" w:type="dxa"/>
            <w:vAlign w:val="center"/>
          </w:tcPr>
          <w:p w14:paraId="226E290F" w14:textId="77777777" w:rsidR="000D59A3" w:rsidRDefault="000D59A3" w:rsidP="001428B5"/>
        </w:tc>
        <w:tc>
          <w:tcPr>
            <w:tcW w:w="1536" w:type="dxa"/>
            <w:vAlign w:val="center"/>
          </w:tcPr>
          <w:p w14:paraId="7729DE24" w14:textId="77777777" w:rsidR="000D59A3" w:rsidRDefault="000D59A3" w:rsidP="001428B5"/>
        </w:tc>
      </w:tr>
      <w:tr w:rsidR="000D59A3" w14:paraId="297F7D03" w14:textId="77777777" w:rsidTr="001428B5">
        <w:trPr>
          <w:trHeight w:val="576"/>
        </w:trPr>
        <w:tc>
          <w:tcPr>
            <w:tcW w:w="2519" w:type="dxa"/>
            <w:vAlign w:val="center"/>
          </w:tcPr>
          <w:p w14:paraId="45C063F5" w14:textId="77777777" w:rsidR="000D59A3" w:rsidRDefault="000D59A3" w:rsidP="001428B5"/>
        </w:tc>
        <w:tc>
          <w:tcPr>
            <w:tcW w:w="2154" w:type="dxa"/>
            <w:vAlign w:val="center"/>
          </w:tcPr>
          <w:p w14:paraId="00C77BEF" w14:textId="77777777" w:rsidR="000D59A3" w:rsidRDefault="000D59A3" w:rsidP="001428B5"/>
        </w:tc>
        <w:tc>
          <w:tcPr>
            <w:tcW w:w="1941" w:type="dxa"/>
          </w:tcPr>
          <w:p w14:paraId="7FEA2FB3" w14:textId="77777777" w:rsidR="000D59A3" w:rsidRDefault="000D59A3" w:rsidP="001428B5"/>
        </w:tc>
        <w:tc>
          <w:tcPr>
            <w:tcW w:w="1032" w:type="dxa"/>
            <w:vAlign w:val="center"/>
          </w:tcPr>
          <w:p w14:paraId="5634E8DA" w14:textId="77777777" w:rsidR="000D59A3" w:rsidRDefault="000D59A3" w:rsidP="001428B5"/>
        </w:tc>
        <w:tc>
          <w:tcPr>
            <w:tcW w:w="1032" w:type="dxa"/>
            <w:vAlign w:val="center"/>
          </w:tcPr>
          <w:p w14:paraId="46D5DE1E" w14:textId="77777777" w:rsidR="000D59A3" w:rsidRDefault="000D59A3" w:rsidP="001428B5"/>
        </w:tc>
        <w:tc>
          <w:tcPr>
            <w:tcW w:w="1536" w:type="dxa"/>
            <w:vAlign w:val="center"/>
          </w:tcPr>
          <w:p w14:paraId="15B70675" w14:textId="77777777" w:rsidR="000D59A3" w:rsidRDefault="000D59A3" w:rsidP="001428B5"/>
        </w:tc>
      </w:tr>
    </w:tbl>
    <w:p w14:paraId="1AEBB302" w14:textId="77777777" w:rsidR="000D59A3" w:rsidRDefault="000D59A3" w:rsidP="000D59A3"/>
    <w:p w14:paraId="5F3F222D" w14:textId="77777777" w:rsidR="000D59A3" w:rsidRDefault="000D59A3" w:rsidP="000D59A3"/>
    <w:p w14:paraId="140EF902" w14:textId="77777777" w:rsidR="000D59A3" w:rsidRDefault="000D59A3" w:rsidP="000D59A3">
      <w:r>
        <w:t>Company Supervisor’s signature &amp; stamp: _______________________</w:t>
      </w:r>
    </w:p>
    <w:p w14:paraId="1D738158" w14:textId="77777777" w:rsidR="000D59A3" w:rsidRDefault="000D59A3" w:rsidP="000D59A3"/>
    <w:p w14:paraId="7335C89C" w14:textId="77777777" w:rsidR="000D59A3" w:rsidRDefault="000D59A3" w:rsidP="000D59A3">
      <w:r>
        <w:t>Date: _______________________</w:t>
      </w:r>
    </w:p>
    <w:p w14:paraId="715DF8FD" w14:textId="77777777" w:rsidR="000D59A3" w:rsidRDefault="000D59A3" w:rsidP="000D59A3"/>
    <w:p w14:paraId="212E02CE" w14:textId="77777777" w:rsidR="000D59A3" w:rsidRDefault="000D59A3" w:rsidP="00A319C4">
      <w:bookmarkStart w:id="0" w:name="_GoBack"/>
      <w:bookmarkEnd w:id="0"/>
    </w:p>
    <w:sectPr w:rsidR="000D59A3" w:rsidSect="00D1734C">
      <w:pgSz w:w="12240" w:h="15840" w:code="1"/>
      <w:pgMar w:top="864" w:right="1008" w:bottom="720" w:left="1008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A082D" w14:textId="77777777" w:rsidR="00047997" w:rsidRDefault="00047997">
      <w:r>
        <w:separator/>
      </w:r>
    </w:p>
  </w:endnote>
  <w:endnote w:type="continuationSeparator" w:id="0">
    <w:p w14:paraId="0B666A2C" w14:textId="77777777" w:rsidR="00047997" w:rsidRDefault="0004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76D1F" w14:textId="77777777" w:rsidR="00047997" w:rsidRDefault="00047997">
      <w:r>
        <w:separator/>
      </w:r>
    </w:p>
  </w:footnote>
  <w:footnote w:type="continuationSeparator" w:id="0">
    <w:p w14:paraId="2F9EBD04" w14:textId="77777777" w:rsidR="00047997" w:rsidRDefault="0004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F06CD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225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2AE6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2A0B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0E34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1289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866D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08D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9CD3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DCB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AB"/>
    <w:rsid w:val="00025D43"/>
    <w:rsid w:val="00041010"/>
    <w:rsid w:val="00047997"/>
    <w:rsid w:val="00052D4F"/>
    <w:rsid w:val="000B041B"/>
    <w:rsid w:val="000B2936"/>
    <w:rsid w:val="000B4103"/>
    <w:rsid w:val="000B672E"/>
    <w:rsid w:val="000C560E"/>
    <w:rsid w:val="000D59A3"/>
    <w:rsid w:val="000E3D7D"/>
    <w:rsid w:val="0016028E"/>
    <w:rsid w:val="00161579"/>
    <w:rsid w:val="00167931"/>
    <w:rsid w:val="0019280C"/>
    <w:rsid w:val="00192C6A"/>
    <w:rsid w:val="00292CC5"/>
    <w:rsid w:val="002D3ABD"/>
    <w:rsid w:val="003359D2"/>
    <w:rsid w:val="0036455D"/>
    <w:rsid w:val="00400BB8"/>
    <w:rsid w:val="00454857"/>
    <w:rsid w:val="00540B98"/>
    <w:rsid w:val="0056227C"/>
    <w:rsid w:val="00581C71"/>
    <w:rsid w:val="00585184"/>
    <w:rsid w:val="005D4A17"/>
    <w:rsid w:val="005F7F23"/>
    <w:rsid w:val="00614BD7"/>
    <w:rsid w:val="00621ADA"/>
    <w:rsid w:val="00647C96"/>
    <w:rsid w:val="00684F2F"/>
    <w:rsid w:val="006D38C2"/>
    <w:rsid w:val="0077038B"/>
    <w:rsid w:val="00782710"/>
    <w:rsid w:val="00787465"/>
    <w:rsid w:val="007A32DD"/>
    <w:rsid w:val="008D103B"/>
    <w:rsid w:val="008D2523"/>
    <w:rsid w:val="00942D80"/>
    <w:rsid w:val="00943486"/>
    <w:rsid w:val="00955665"/>
    <w:rsid w:val="00985A51"/>
    <w:rsid w:val="009A08B4"/>
    <w:rsid w:val="009C5308"/>
    <w:rsid w:val="009F3952"/>
    <w:rsid w:val="00A30BD9"/>
    <w:rsid w:val="00A319C4"/>
    <w:rsid w:val="00AC4EAC"/>
    <w:rsid w:val="00AD1C68"/>
    <w:rsid w:val="00AF1683"/>
    <w:rsid w:val="00B96D2A"/>
    <w:rsid w:val="00BC304C"/>
    <w:rsid w:val="00BD7791"/>
    <w:rsid w:val="00C8424A"/>
    <w:rsid w:val="00C91A93"/>
    <w:rsid w:val="00C96D5E"/>
    <w:rsid w:val="00D1734C"/>
    <w:rsid w:val="00D700A7"/>
    <w:rsid w:val="00D73534"/>
    <w:rsid w:val="00DB3705"/>
    <w:rsid w:val="00E07834"/>
    <w:rsid w:val="00E31B98"/>
    <w:rsid w:val="00E41869"/>
    <w:rsid w:val="00E5103A"/>
    <w:rsid w:val="00E51115"/>
    <w:rsid w:val="00E626AE"/>
    <w:rsid w:val="00E876E5"/>
    <w:rsid w:val="00EB47AB"/>
    <w:rsid w:val="00EE1E3C"/>
    <w:rsid w:val="00EF58A7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B392C"/>
  <w15:docId w15:val="{AEC59B9E-7FA5-4BA7-863C-C051CE7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3A"/>
  </w:style>
  <w:style w:type="paragraph" w:styleId="Heading1">
    <w:name w:val="heading 1"/>
    <w:basedOn w:val="Normal"/>
    <w:next w:val="Normal"/>
    <w:qFormat/>
    <w:rsid w:val="00C91A93"/>
    <w:pPr>
      <w:spacing w:after="200"/>
      <w:jc w:val="center"/>
      <w:outlineLvl w:val="0"/>
    </w:pPr>
    <w:rPr>
      <w:rFonts w:asciiTheme="majorHAnsi" w:hAnsiTheme="majorHAnsi" w:cs="Tahoma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C91A93"/>
    <w:pPr>
      <w:jc w:val="right"/>
      <w:outlineLvl w:val="1"/>
    </w:pPr>
    <w:rPr>
      <w:rFonts w:asciiTheme="majorHAnsi" w:hAnsiTheme="majorHAnsi" w:cs="Tahom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0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0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1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</w:rPr>
    </w:tblStylePr>
  </w:style>
  <w:style w:type="paragraph" w:customStyle="1" w:styleId="Tableheading">
    <w:name w:val="Table heading"/>
    <w:basedOn w:val="Normal"/>
    <w:qFormat/>
    <w:rsid w:val="00E51115"/>
    <w:pPr>
      <w:jc w:val="center"/>
    </w:pPr>
    <w:rPr>
      <w:rFonts w:asciiTheme="majorHAnsi" w:hAnsiTheme="majorHAnsi" w:cs="Tahoma"/>
      <w:b/>
      <w:color w:val="FFFFFF" w:themeColor="background1"/>
      <w:szCs w:val="22"/>
    </w:rPr>
  </w:style>
  <w:style w:type="paragraph" w:styleId="Header">
    <w:name w:val="header"/>
    <w:basedOn w:val="Normal"/>
    <w:link w:val="HeaderChar"/>
    <w:unhideWhenUsed/>
    <w:rsid w:val="00C91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1A93"/>
    <w:rPr>
      <w:rFonts w:asciiTheme="minorHAnsi" w:hAnsiTheme="minorHAnsi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E5103A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E078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34"/>
    <w:rPr>
      <w:rFonts w:asciiTheme="minorHAnsi" w:hAnsiTheme="minorHAnsi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08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08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5308"/>
  </w:style>
  <w:style w:type="paragraph" w:styleId="BlockText">
    <w:name w:val="Block Text"/>
    <w:basedOn w:val="Normal"/>
    <w:uiPriority w:val="99"/>
    <w:semiHidden/>
    <w:unhideWhenUsed/>
    <w:rsid w:val="00E510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C53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5308"/>
  </w:style>
  <w:style w:type="paragraph" w:styleId="BodyText2">
    <w:name w:val="Body Text 2"/>
    <w:basedOn w:val="Normal"/>
    <w:link w:val="BodyText2Char"/>
    <w:uiPriority w:val="99"/>
    <w:semiHidden/>
    <w:unhideWhenUsed/>
    <w:rsid w:val="009C53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5308"/>
  </w:style>
  <w:style w:type="paragraph" w:styleId="BodyText3">
    <w:name w:val="Body Text 3"/>
    <w:basedOn w:val="Normal"/>
    <w:link w:val="BodyText3Char"/>
    <w:uiPriority w:val="99"/>
    <w:semiHidden/>
    <w:unhideWhenUsed/>
    <w:rsid w:val="009C530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5308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C53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530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530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530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C530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530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53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530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530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5308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C530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308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C53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C5308"/>
  </w:style>
  <w:style w:type="table" w:styleId="ColorfulGrid">
    <w:name w:val="Colorful Grid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530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08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0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08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C530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5308"/>
  </w:style>
  <w:style w:type="character" w:customStyle="1" w:styleId="DateChar">
    <w:name w:val="Date Char"/>
    <w:basedOn w:val="DefaultParagraphFont"/>
    <w:link w:val="Date"/>
    <w:uiPriority w:val="99"/>
    <w:semiHidden/>
    <w:rsid w:val="009C5308"/>
  </w:style>
  <w:style w:type="paragraph" w:styleId="DocumentMap">
    <w:name w:val="Document Map"/>
    <w:basedOn w:val="Normal"/>
    <w:link w:val="DocumentMapChar"/>
    <w:uiPriority w:val="99"/>
    <w:semiHidden/>
    <w:unhideWhenUsed/>
    <w:rsid w:val="009C530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5308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C53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5308"/>
  </w:style>
  <w:style w:type="character" w:styleId="Emphasis">
    <w:name w:val="Emphasis"/>
    <w:basedOn w:val="DefaultParagraphFont"/>
    <w:uiPriority w:val="20"/>
    <w:qFormat/>
    <w:rsid w:val="009C530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308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308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C530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C5308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C5308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C53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30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308"/>
    <w:rPr>
      <w:sz w:val="22"/>
      <w:szCs w:val="20"/>
    </w:rPr>
  </w:style>
  <w:style w:type="table" w:styleId="GridTable1Light">
    <w:name w:val="Grid Table 1 Light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C5308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C530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0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0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0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C5308"/>
  </w:style>
  <w:style w:type="paragraph" w:styleId="HTMLAddress">
    <w:name w:val="HTML Address"/>
    <w:basedOn w:val="Normal"/>
    <w:link w:val="HTMLAddressChar"/>
    <w:uiPriority w:val="99"/>
    <w:semiHidden/>
    <w:unhideWhenUsed/>
    <w:rsid w:val="009C530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530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C53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C530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308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C530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530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C53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530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30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C530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C530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C530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C530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C530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C530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C530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C530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C530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510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5103A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C53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C53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C53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C53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C530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C530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C53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C5308"/>
  </w:style>
  <w:style w:type="paragraph" w:styleId="List">
    <w:name w:val="List"/>
    <w:basedOn w:val="Normal"/>
    <w:uiPriority w:val="99"/>
    <w:semiHidden/>
    <w:unhideWhenUsed/>
    <w:rsid w:val="009C530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C530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C530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C530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C530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C530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C530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C530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C530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C530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C530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C530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C530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C530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C530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C530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C530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C530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C530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C530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C530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C530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C530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C530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C530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C53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C53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C53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C530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C530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C53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C530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C5308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C5308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C5308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C5308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C5308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C5308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C53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5308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C530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C53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C530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C530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C530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5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530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C5308"/>
  </w:style>
  <w:style w:type="paragraph" w:styleId="NormalWeb">
    <w:name w:val="Normal (Web)"/>
    <w:basedOn w:val="Normal"/>
    <w:uiPriority w:val="99"/>
    <w:semiHidden/>
    <w:unhideWhenUsed/>
    <w:rsid w:val="009C530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C53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C530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5308"/>
  </w:style>
  <w:style w:type="character" w:styleId="PageNumber">
    <w:name w:val="page number"/>
    <w:basedOn w:val="DefaultParagraphFont"/>
    <w:uiPriority w:val="99"/>
    <w:semiHidden/>
    <w:unhideWhenUsed/>
    <w:rsid w:val="009C5308"/>
  </w:style>
  <w:style w:type="table" w:styleId="PlainTable1">
    <w:name w:val="Plain Table 1"/>
    <w:basedOn w:val="TableNormal"/>
    <w:uiPriority w:val="41"/>
    <w:rsid w:val="009C530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C530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C530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5308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C5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0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C530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C5308"/>
  </w:style>
  <w:style w:type="paragraph" w:styleId="Signature">
    <w:name w:val="Signature"/>
    <w:basedOn w:val="Normal"/>
    <w:link w:val="SignatureChar"/>
    <w:uiPriority w:val="99"/>
    <w:semiHidden/>
    <w:unhideWhenUsed/>
    <w:rsid w:val="009C530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C5308"/>
  </w:style>
  <w:style w:type="character" w:customStyle="1" w:styleId="SmartHyperlink">
    <w:name w:val="Smart Hyperlink"/>
    <w:basedOn w:val="DefaultParagraphFont"/>
    <w:uiPriority w:val="99"/>
    <w:semiHidden/>
    <w:unhideWhenUsed/>
    <w:rsid w:val="009C5308"/>
    <w:rPr>
      <w:u w:val="dotted"/>
    </w:rPr>
  </w:style>
  <w:style w:type="character" w:styleId="Strong">
    <w:name w:val="Strong"/>
    <w:basedOn w:val="DefaultParagraphFont"/>
    <w:uiPriority w:val="22"/>
    <w:qFormat/>
    <w:rsid w:val="009C530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0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308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C530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C530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C53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C530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C53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C530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C530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C530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C530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C530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C530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C530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C530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C530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C530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C530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C530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C530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C530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C530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C530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C530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C530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C530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C530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C530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C530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C530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C530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C530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C5308"/>
  </w:style>
  <w:style w:type="table" w:styleId="TableProfessional">
    <w:name w:val="Table Professional"/>
    <w:basedOn w:val="TableNormal"/>
    <w:uiPriority w:val="99"/>
    <w:semiHidden/>
    <w:unhideWhenUsed/>
    <w:rsid w:val="009C530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C53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C530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C530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C530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C5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C530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C530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C530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C53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C530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530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C53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C53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C530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C530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C53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C530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C530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C530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308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aps w:val="0"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03A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ich\AppData\Roaming\Microsoft\Templates\Student%20detention%20sign-in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70B6B30D934C31AE062037EB25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CCAC3-51C0-4856-A384-B07F3A2CC88F}"/>
      </w:docPartPr>
      <w:docPartBody>
        <w:p w:rsidR="00BA699D" w:rsidRDefault="002562C6" w:rsidP="002562C6">
          <w:pPr>
            <w:pStyle w:val="E370B6B30D934C31AE062037EB2506BE"/>
          </w:pPr>
          <w:r w:rsidRPr="009F3952">
            <w:t xml:space="preserve">Time </w:t>
          </w:r>
          <w:r>
            <w:br/>
          </w:r>
          <w:r w:rsidRPr="009F3952">
            <w:t>In</w:t>
          </w:r>
        </w:p>
      </w:docPartBody>
    </w:docPart>
    <w:docPart>
      <w:docPartPr>
        <w:name w:val="DC17425EBEED4A6AB5BC031770BA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8F593-2B79-424E-8148-47BA3CED1806}"/>
      </w:docPartPr>
      <w:docPartBody>
        <w:p w:rsidR="00BA699D" w:rsidRDefault="002562C6" w:rsidP="002562C6">
          <w:pPr>
            <w:pStyle w:val="DC17425EBEED4A6AB5BC031770BA3334"/>
          </w:pPr>
          <w:r w:rsidRPr="009F3952">
            <w:t>Time Out</w:t>
          </w:r>
        </w:p>
      </w:docPartBody>
    </w:docPart>
    <w:docPart>
      <w:docPartPr>
        <w:name w:val="6B3253E610C749689F49C11361ED6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E3C81-9BC6-4500-BBD8-331BBF9C854E}"/>
      </w:docPartPr>
      <w:docPartBody>
        <w:p w:rsidR="00BA699D" w:rsidRDefault="002562C6" w:rsidP="002562C6">
          <w:pPr>
            <w:pStyle w:val="6B3253E610C749689F49C11361ED6054"/>
          </w:pPr>
          <w:r w:rsidRPr="009F3952">
            <w:t>Time Served</w:t>
          </w:r>
        </w:p>
      </w:docPartBody>
    </w:docPart>
    <w:docPart>
      <w:docPartPr>
        <w:name w:val="324961AC838C46C99FFB85DDB982D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956A-32EF-4C7A-A41F-70F45C59BEDC}"/>
      </w:docPartPr>
      <w:docPartBody>
        <w:p w:rsidR="00000000" w:rsidRDefault="00D63474" w:rsidP="00D63474">
          <w:pPr>
            <w:pStyle w:val="324961AC838C46C99FFB85DDB982D939"/>
          </w:pPr>
          <w:r w:rsidRPr="009F3952">
            <w:t xml:space="preserve">Time </w:t>
          </w:r>
          <w:r>
            <w:br/>
          </w:r>
          <w:r w:rsidRPr="009F3952">
            <w:t>In</w:t>
          </w:r>
        </w:p>
      </w:docPartBody>
    </w:docPart>
    <w:docPart>
      <w:docPartPr>
        <w:name w:val="0C60F5C456E5435C9D89FC4ACAB4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A6E8-C6C5-430D-BA51-DB32A3E5CB76}"/>
      </w:docPartPr>
      <w:docPartBody>
        <w:p w:rsidR="00000000" w:rsidRDefault="00D63474" w:rsidP="00D63474">
          <w:pPr>
            <w:pStyle w:val="0C60F5C456E5435C9D89FC4ACAB4485D"/>
          </w:pPr>
          <w:r w:rsidRPr="009F3952">
            <w:t>Time Out</w:t>
          </w:r>
        </w:p>
      </w:docPartBody>
    </w:docPart>
    <w:docPart>
      <w:docPartPr>
        <w:name w:val="52B324D2FD0F4DAAB978E6ACC137F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5E75E-DE9B-4704-A19A-712680525A94}"/>
      </w:docPartPr>
      <w:docPartBody>
        <w:p w:rsidR="00000000" w:rsidRDefault="00D63474" w:rsidP="00D63474">
          <w:pPr>
            <w:pStyle w:val="52B324D2FD0F4DAAB978E6ACC137F14D"/>
          </w:pPr>
          <w:r w:rsidRPr="009F3952">
            <w:t>Time Served</w:t>
          </w:r>
        </w:p>
      </w:docPartBody>
    </w:docPart>
    <w:docPart>
      <w:docPartPr>
        <w:name w:val="6AA2B260807843DBA6626C6AF47E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920-0044-417D-BC37-09F82F16C42D}"/>
      </w:docPartPr>
      <w:docPartBody>
        <w:p w:rsidR="00000000" w:rsidRDefault="00D63474" w:rsidP="00D63474">
          <w:pPr>
            <w:pStyle w:val="6AA2B260807843DBA6626C6AF47E59DF"/>
          </w:pPr>
          <w:r w:rsidRPr="009F3952">
            <w:t xml:space="preserve">Time </w:t>
          </w:r>
          <w:r>
            <w:br/>
          </w:r>
          <w:r w:rsidRPr="009F3952">
            <w:t>In</w:t>
          </w:r>
        </w:p>
      </w:docPartBody>
    </w:docPart>
    <w:docPart>
      <w:docPartPr>
        <w:name w:val="2B165B33CAFE47E0AF565B7CBD67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F3171-4068-4C8A-A778-D6F85465BA43}"/>
      </w:docPartPr>
      <w:docPartBody>
        <w:p w:rsidR="00000000" w:rsidRDefault="00D63474" w:rsidP="00D63474">
          <w:pPr>
            <w:pStyle w:val="2B165B33CAFE47E0AF565B7CBD67B538"/>
          </w:pPr>
          <w:r w:rsidRPr="009F3952">
            <w:t>Time Out</w:t>
          </w:r>
        </w:p>
      </w:docPartBody>
    </w:docPart>
    <w:docPart>
      <w:docPartPr>
        <w:name w:val="FAE692A8CC2947188A8BE71809C9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69B6-F6B2-4F34-8F3A-C3613406D3F9}"/>
      </w:docPartPr>
      <w:docPartBody>
        <w:p w:rsidR="00000000" w:rsidRDefault="00D63474" w:rsidP="00D63474">
          <w:pPr>
            <w:pStyle w:val="FAE692A8CC2947188A8BE71809C9D06F"/>
          </w:pPr>
          <w:r w:rsidRPr="009F3952">
            <w:t>Time Served</w:t>
          </w:r>
        </w:p>
      </w:docPartBody>
    </w:docPart>
    <w:docPart>
      <w:docPartPr>
        <w:name w:val="7D430CD96A7B4B3F9E9BF9B6FAB0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82AAD-4214-4D8F-9FD2-2635117ACE06}"/>
      </w:docPartPr>
      <w:docPartBody>
        <w:p w:rsidR="00000000" w:rsidRDefault="00D63474" w:rsidP="00D63474">
          <w:pPr>
            <w:pStyle w:val="7D430CD96A7B4B3F9E9BF9B6FAB01349"/>
          </w:pPr>
          <w:r w:rsidRPr="009F3952">
            <w:t xml:space="preserve">Time </w:t>
          </w:r>
          <w:r>
            <w:br/>
          </w:r>
          <w:r w:rsidRPr="009F3952">
            <w:t>In</w:t>
          </w:r>
        </w:p>
      </w:docPartBody>
    </w:docPart>
    <w:docPart>
      <w:docPartPr>
        <w:name w:val="D720EE8003D84650B2235AC929360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AC054-C785-436E-84FB-BD9180EDC5C9}"/>
      </w:docPartPr>
      <w:docPartBody>
        <w:p w:rsidR="00000000" w:rsidRDefault="00D63474" w:rsidP="00D63474">
          <w:pPr>
            <w:pStyle w:val="D720EE8003D84650B2235AC92936091E"/>
          </w:pPr>
          <w:r w:rsidRPr="009F3952">
            <w:t>Time Out</w:t>
          </w:r>
        </w:p>
      </w:docPartBody>
    </w:docPart>
    <w:docPart>
      <w:docPartPr>
        <w:name w:val="FE00B326F6DC4E33AC1D51FBEB21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BF601-B83A-45C6-85CE-1D5ED43AD92D}"/>
      </w:docPartPr>
      <w:docPartBody>
        <w:p w:rsidR="00000000" w:rsidRDefault="00D63474" w:rsidP="00D63474">
          <w:pPr>
            <w:pStyle w:val="FE00B326F6DC4E33AC1D51FBEB212B7F"/>
          </w:pPr>
          <w:r w:rsidRPr="009F3952">
            <w:t>Time Served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C6"/>
    <w:rsid w:val="00027418"/>
    <w:rsid w:val="0003586C"/>
    <w:rsid w:val="000B66FC"/>
    <w:rsid w:val="002562C6"/>
    <w:rsid w:val="002E284B"/>
    <w:rsid w:val="008359E2"/>
    <w:rsid w:val="00BA699D"/>
    <w:rsid w:val="00D6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2030F359CB4146ADB32F06CA9413AC">
    <w:name w:val="642030F359CB4146ADB32F06CA9413AC"/>
  </w:style>
  <w:style w:type="paragraph" w:customStyle="1" w:styleId="E7EC0C0323154FD990C1751AA4FE0B7A">
    <w:name w:val="E7EC0C0323154FD990C1751AA4FE0B7A"/>
  </w:style>
  <w:style w:type="paragraph" w:customStyle="1" w:styleId="0D35A6FB52124C04AE89D47508693EFC">
    <w:name w:val="0D35A6FB52124C04AE89D47508693EFC"/>
  </w:style>
  <w:style w:type="paragraph" w:customStyle="1" w:styleId="812335A1E6CA4154B0F97BCB7FBE0D17">
    <w:name w:val="812335A1E6CA4154B0F97BCB7FBE0D17"/>
  </w:style>
  <w:style w:type="paragraph" w:customStyle="1" w:styleId="2F6ACEEED9174429B726DCD7F77E1EB9">
    <w:name w:val="2F6ACEEED9174429B726DCD7F77E1EB9"/>
  </w:style>
  <w:style w:type="paragraph" w:customStyle="1" w:styleId="91D17D0051A341F092CC7703C874797F">
    <w:name w:val="91D17D0051A341F092CC7703C874797F"/>
  </w:style>
  <w:style w:type="paragraph" w:customStyle="1" w:styleId="15DA89EF4F944F59BA5C005215EB2408">
    <w:name w:val="15DA89EF4F944F59BA5C005215EB2408"/>
  </w:style>
  <w:style w:type="paragraph" w:customStyle="1" w:styleId="E6D3890962C949DD9EDE12A1D65989A6">
    <w:name w:val="E6D3890962C949DD9EDE12A1D65989A6"/>
  </w:style>
  <w:style w:type="paragraph" w:customStyle="1" w:styleId="E0594F00E2D64C18A8D140EC7FBDB09F">
    <w:name w:val="E0594F00E2D64C18A8D140EC7FBDB09F"/>
  </w:style>
  <w:style w:type="paragraph" w:customStyle="1" w:styleId="EB5534A73F0C49D8BA0C724493BB1FA6">
    <w:name w:val="EB5534A73F0C49D8BA0C724493BB1FA6"/>
  </w:style>
  <w:style w:type="paragraph" w:customStyle="1" w:styleId="C42CAE8115E044B08F01FA19B082BAFD">
    <w:name w:val="C42CAE8115E044B08F01FA19B082BAFD"/>
  </w:style>
  <w:style w:type="paragraph" w:customStyle="1" w:styleId="C2FF914471894FB8BF2BFB5126A49972">
    <w:name w:val="C2FF914471894FB8BF2BFB5126A49972"/>
  </w:style>
  <w:style w:type="paragraph" w:customStyle="1" w:styleId="F55A16A73C5F40EC8D3113C5131DAB18">
    <w:name w:val="F55A16A73C5F40EC8D3113C5131DAB18"/>
  </w:style>
  <w:style w:type="paragraph" w:customStyle="1" w:styleId="74867B0871B346E8B6CC156E56A2A496">
    <w:name w:val="74867B0871B346E8B6CC156E56A2A496"/>
  </w:style>
  <w:style w:type="paragraph" w:customStyle="1" w:styleId="53BEFD25A3964CA7B8C137EEC4B064E4">
    <w:name w:val="53BEFD25A3964CA7B8C137EEC4B064E4"/>
  </w:style>
  <w:style w:type="paragraph" w:customStyle="1" w:styleId="BF5580DD3AF14B91AEE7C52521A1D40F">
    <w:name w:val="BF5580DD3AF14B91AEE7C52521A1D40F"/>
  </w:style>
  <w:style w:type="paragraph" w:customStyle="1" w:styleId="C4DD8B4EE608486C8BB0D448C3CA0C8C">
    <w:name w:val="C4DD8B4EE608486C8BB0D448C3CA0C8C"/>
  </w:style>
  <w:style w:type="paragraph" w:customStyle="1" w:styleId="1D17271B1A774BF2AD29B403808F2947">
    <w:name w:val="1D17271B1A774BF2AD29B403808F2947"/>
  </w:style>
  <w:style w:type="paragraph" w:customStyle="1" w:styleId="C8A0822BB6844F64920C4D8703BB4A4A">
    <w:name w:val="C8A0822BB6844F64920C4D8703BB4A4A"/>
  </w:style>
  <w:style w:type="paragraph" w:customStyle="1" w:styleId="B134D95890274C74B04C7AAEC190E861">
    <w:name w:val="B134D95890274C74B04C7AAEC190E861"/>
  </w:style>
  <w:style w:type="paragraph" w:customStyle="1" w:styleId="6B902A0D648442A89C6B0EB4644FFF66">
    <w:name w:val="6B902A0D648442A89C6B0EB4644FFF66"/>
  </w:style>
  <w:style w:type="paragraph" w:customStyle="1" w:styleId="17C12A008B0D4ADAA95D3BE9D07DC512">
    <w:name w:val="17C12A008B0D4ADAA95D3BE9D07DC512"/>
  </w:style>
  <w:style w:type="paragraph" w:customStyle="1" w:styleId="6D55E6845626456AAE10FE57E0ADE469">
    <w:name w:val="6D55E6845626456AAE10FE57E0ADE469"/>
  </w:style>
  <w:style w:type="paragraph" w:customStyle="1" w:styleId="55CCB3570F0D495C883D2E6B7019F3D8">
    <w:name w:val="55CCB3570F0D495C883D2E6B7019F3D8"/>
  </w:style>
  <w:style w:type="paragraph" w:customStyle="1" w:styleId="CFDA43CD7EA64691A7065AC98B91E835">
    <w:name w:val="CFDA43CD7EA64691A7065AC98B91E835"/>
  </w:style>
  <w:style w:type="paragraph" w:customStyle="1" w:styleId="BE8006E3EF214EECB23FB041422FCB2B">
    <w:name w:val="BE8006E3EF214EECB23FB041422FCB2B"/>
  </w:style>
  <w:style w:type="paragraph" w:customStyle="1" w:styleId="1354E6C06F6944BD8084D7C39346A32E">
    <w:name w:val="1354E6C06F6944BD8084D7C39346A32E"/>
  </w:style>
  <w:style w:type="paragraph" w:customStyle="1" w:styleId="01315CB716FA4CE4897BBB6B5F6E5642">
    <w:name w:val="01315CB716FA4CE4897BBB6B5F6E5642"/>
  </w:style>
  <w:style w:type="paragraph" w:customStyle="1" w:styleId="99DEBB4878F2405A934DC50D123AA07E">
    <w:name w:val="99DEBB4878F2405A934DC50D123AA07E"/>
  </w:style>
  <w:style w:type="paragraph" w:customStyle="1" w:styleId="93BCFDD2EE3F4FB4AD56D360400DF9A2">
    <w:name w:val="93BCFDD2EE3F4FB4AD56D360400DF9A2"/>
  </w:style>
  <w:style w:type="paragraph" w:customStyle="1" w:styleId="8AA5F97304E14AB2841A2E837382A468">
    <w:name w:val="8AA5F97304E14AB2841A2E837382A468"/>
  </w:style>
  <w:style w:type="paragraph" w:customStyle="1" w:styleId="27A871B2B187421891308416658467E7">
    <w:name w:val="27A871B2B187421891308416658467E7"/>
  </w:style>
  <w:style w:type="paragraph" w:customStyle="1" w:styleId="24EE2024AB984B7EA0344541D19B6DCB">
    <w:name w:val="24EE2024AB984B7EA0344541D19B6DCB"/>
  </w:style>
  <w:style w:type="paragraph" w:customStyle="1" w:styleId="41C79D46AACE416EBCEE0D09E76869F0">
    <w:name w:val="41C79D46AACE416EBCEE0D09E76869F0"/>
  </w:style>
  <w:style w:type="paragraph" w:customStyle="1" w:styleId="E52A2E2045C148C6899C3677A8C7032A">
    <w:name w:val="E52A2E2045C148C6899C3677A8C7032A"/>
  </w:style>
  <w:style w:type="paragraph" w:customStyle="1" w:styleId="B466C7CECE534377B0801C8B8A2EEAC2">
    <w:name w:val="B466C7CECE534377B0801C8B8A2EEAC2"/>
  </w:style>
  <w:style w:type="paragraph" w:customStyle="1" w:styleId="C981719587C6437ABC6E43451A3C9B08">
    <w:name w:val="C981719587C6437ABC6E43451A3C9B08"/>
  </w:style>
  <w:style w:type="paragraph" w:customStyle="1" w:styleId="25AA7D1CDCEC458980F79637F40FE0DD">
    <w:name w:val="25AA7D1CDCEC458980F79637F40FE0DD"/>
  </w:style>
  <w:style w:type="paragraph" w:customStyle="1" w:styleId="31B85A97D22E466182A113A18E78C94F">
    <w:name w:val="31B85A97D22E466182A113A18E78C94F"/>
  </w:style>
  <w:style w:type="paragraph" w:customStyle="1" w:styleId="F666013A701F4AA488B872BF96006928">
    <w:name w:val="F666013A701F4AA488B872BF96006928"/>
  </w:style>
  <w:style w:type="paragraph" w:customStyle="1" w:styleId="6A04ADD4A2EB4FEBA4B5C04D41DA0860">
    <w:name w:val="6A04ADD4A2EB4FEBA4B5C04D41DA0860"/>
  </w:style>
  <w:style w:type="paragraph" w:customStyle="1" w:styleId="B0D8E9CC04544052BF142B96D08FF338">
    <w:name w:val="B0D8E9CC04544052BF142B96D08FF338"/>
  </w:style>
  <w:style w:type="paragraph" w:customStyle="1" w:styleId="EBA3EF6D222D419C8AC25C558915179F">
    <w:name w:val="EBA3EF6D222D419C8AC25C558915179F"/>
  </w:style>
  <w:style w:type="paragraph" w:customStyle="1" w:styleId="257B45934577459ABE7F7C1609122AB5">
    <w:name w:val="257B45934577459ABE7F7C1609122AB5"/>
  </w:style>
  <w:style w:type="paragraph" w:customStyle="1" w:styleId="8AC8106512C04BF686E7AD7759D6461D">
    <w:name w:val="8AC8106512C04BF686E7AD7759D6461D"/>
  </w:style>
  <w:style w:type="paragraph" w:customStyle="1" w:styleId="5859F18F17544681893454CA59B0609E">
    <w:name w:val="5859F18F17544681893454CA59B0609E"/>
  </w:style>
  <w:style w:type="paragraph" w:customStyle="1" w:styleId="E62FA67313374DF399ADD498CEED18D7">
    <w:name w:val="E62FA67313374DF399ADD498CEED18D7"/>
  </w:style>
  <w:style w:type="paragraph" w:customStyle="1" w:styleId="473AA9EB052746F0BD373129EC08E1BC">
    <w:name w:val="473AA9EB052746F0BD373129EC08E1BC"/>
  </w:style>
  <w:style w:type="paragraph" w:customStyle="1" w:styleId="12DB71F96D39453B9E4810F88957C032">
    <w:name w:val="12DB71F96D39453B9E4810F88957C032"/>
  </w:style>
  <w:style w:type="paragraph" w:customStyle="1" w:styleId="4F02649F2913450F9587B02B5120AC32">
    <w:name w:val="4F02649F2913450F9587B02B5120AC32"/>
  </w:style>
  <w:style w:type="paragraph" w:customStyle="1" w:styleId="5AC3EA5F6F2746288F2582B74EA0F6E0">
    <w:name w:val="5AC3EA5F6F2746288F2582B74EA0F6E0"/>
  </w:style>
  <w:style w:type="paragraph" w:customStyle="1" w:styleId="A613C686EF4543A1A20A841DEAD3F1C3">
    <w:name w:val="A613C686EF4543A1A20A841DEAD3F1C3"/>
  </w:style>
  <w:style w:type="paragraph" w:customStyle="1" w:styleId="2E11EED2CFCF4C33B36B2E26723E258A">
    <w:name w:val="2E11EED2CFCF4C33B36B2E26723E258A"/>
  </w:style>
  <w:style w:type="paragraph" w:customStyle="1" w:styleId="76A762FE218445F4B845042EB4E80764">
    <w:name w:val="76A762FE218445F4B845042EB4E80764"/>
  </w:style>
  <w:style w:type="paragraph" w:customStyle="1" w:styleId="5F2C82FA5348436E8DC4A75517F006C7">
    <w:name w:val="5F2C82FA5348436E8DC4A75517F006C7"/>
  </w:style>
  <w:style w:type="paragraph" w:customStyle="1" w:styleId="12CA719BA0FF4C809D16556E9F15D2F9">
    <w:name w:val="12CA719BA0FF4C809D16556E9F15D2F9"/>
  </w:style>
  <w:style w:type="paragraph" w:customStyle="1" w:styleId="2C39FE7FD3BF482081F7182A2AB9A483">
    <w:name w:val="2C39FE7FD3BF482081F7182A2AB9A483"/>
  </w:style>
  <w:style w:type="paragraph" w:customStyle="1" w:styleId="9F518F401A3143A9980F85B9FE706C88">
    <w:name w:val="9F518F401A3143A9980F85B9FE706C88"/>
  </w:style>
  <w:style w:type="paragraph" w:customStyle="1" w:styleId="FEBF5534ED8D413790035E0BEDFA16BD">
    <w:name w:val="FEBF5534ED8D413790035E0BEDFA16BD"/>
  </w:style>
  <w:style w:type="paragraph" w:customStyle="1" w:styleId="D9746A5D99234D25BF10CDB8532A70AC">
    <w:name w:val="D9746A5D99234D25BF10CDB8532A70AC"/>
  </w:style>
  <w:style w:type="paragraph" w:customStyle="1" w:styleId="E5A4F4FFD4A142A1AD43D588F0B749E6">
    <w:name w:val="E5A4F4FFD4A142A1AD43D588F0B749E6"/>
  </w:style>
  <w:style w:type="paragraph" w:customStyle="1" w:styleId="8A0D61BDEFE84B65A69A4B8B1E13AADB">
    <w:name w:val="8A0D61BDEFE84B65A69A4B8B1E13AADB"/>
  </w:style>
  <w:style w:type="paragraph" w:customStyle="1" w:styleId="95332F198205480A9B2D19517FD2CC75">
    <w:name w:val="95332F198205480A9B2D19517FD2CC75"/>
  </w:style>
  <w:style w:type="paragraph" w:customStyle="1" w:styleId="ACB857B49182400588E194EDDB4C6127">
    <w:name w:val="ACB857B49182400588E194EDDB4C6127"/>
  </w:style>
  <w:style w:type="paragraph" w:customStyle="1" w:styleId="B92563217FE24C3DA2DC1B0BCFC8319E">
    <w:name w:val="B92563217FE24C3DA2DC1B0BCFC8319E"/>
  </w:style>
  <w:style w:type="paragraph" w:customStyle="1" w:styleId="A6D1491A0F124676AF9FF26F44CF80EC">
    <w:name w:val="A6D1491A0F124676AF9FF26F44CF80EC"/>
  </w:style>
  <w:style w:type="paragraph" w:customStyle="1" w:styleId="5E7656ABD68D4496B74561F2C354557B">
    <w:name w:val="5E7656ABD68D4496B74561F2C354557B"/>
  </w:style>
  <w:style w:type="paragraph" w:customStyle="1" w:styleId="08F5B7ECADD2482E8C32E1F205368EB6">
    <w:name w:val="08F5B7ECADD2482E8C32E1F205368EB6"/>
  </w:style>
  <w:style w:type="paragraph" w:customStyle="1" w:styleId="211C868FD2ED4297B52360A7C76D3D9D">
    <w:name w:val="211C868FD2ED4297B52360A7C76D3D9D"/>
  </w:style>
  <w:style w:type="paragraph" w:customStyle="1" w:styleId="D72F305C7EF04EF7A072646E7B6E43FD">
    <w:name w:val="D72F305C7EF04EF7A072646E7B6E43FD"/>
  </w:style>
  <w:style w:type="paragraph" w:customStyle="1" w:styleId="CC7F3896C729400FACD16157CD3524CE">
    <w:name w:val="CC7F3896C729400FACD16157CD3524CE"/>
  </w:style>
  <w:style w:type="paragraph" w:customStyle="1" w:styleId="FFF22113AA8549FCB8D14D5559A43DCD">
    <w:name w:val="FFF22113AA8549FCB8D14D5559A43DCD"/>
  </w:style>
  <w:style w:type="paragraph" w:customStyle="1" w:styleId="DA424DEAD2E847C695F3511D1BB70C13">
    <w:name w:val="DA424DEAD2E847C695F3511D1BB70C13"/>
  </w:style>
  <w:style w:type="paragraph" w:customStyle="1" w:styleId="F095FEC9D4BC4F4B8536C98E3133C6F1">
    <w:name w:val="F095FEC9D4BC4F4B8536C98E3133C6F1"/>
  </w:style>
  <w:style w:type="paragraph" w:customStyle="1" w:styleId="A8979FB26E3648DA861E540D9A79F4D9">
    <w:name w:val="A8979FB26E3648DA861E540D9A79F4D9"/>
  </w:style>
  <w:style w:type="paragraph" w:customStyle="1" w:styleId="CAD53689203142F9B6E52D697D81CB79">
    <w:name w:val="CAD53689203142F9B6E52D697D81CB79"/>
  </w:style>
  <w:style w:type="paragraph" w:customStyle="1" w:styleId="41806E4A5AD94A59B3820BDB0F34C7EB">
    <w:name w:val="41806E4A5AD94A59B3820BDB0F34C7EB"/>
  </w:style>
  <w:style w:type="paragraph" w:customStyle="1" w:styleId="5D6B56A5810D4BE4B024E213B76EDB6E">
    <w:name w:val="5D6B56A5810D4BE4B024E213B76EDB6E"/>
  </w:style>
  <w:style w:type="paragraph" w:customStyle="1" w:styleId="A98680258F8C4713A44908C061958411">
    <w:name w:val="A98680258F8C4713A44908C061958411"/>
  </w:style>
  <w:style w:type="paragraph" w:customStyle="1" w:styleId="B343EA1D21EF4D1F966075F16513F45D">
    <w:name w:val="B343EA1D21EF4D1F966075F16513F45D"/>
  </w:style>
  <w:style w:type="paragraph" w:customStyle="1" w:styleId="69264F791BC044E5A79F2CD8D436A5F6">
    <w:name w:val="69264F791BC044E5A79F2CD8D436A5F6"/>
  </w:style>
  <w:style w:type="paragraph" w:customStyle="1" w:styleId="F98841F224C3499B803045A2BE08ACDB">
    <w:name w:val="F98841F224C3499B803045A2BE08ACDB"/>
  </w:style>
  <w:style w:type="paragraph" w:customStyle="1" w:styleId="577B6DA0B7904318AF19186AFCB5B487">
    <w:name w:val="577B6DA0B7904318AF19186AFCB5B487"/>
  </w:style>
  <w:style w:type="paragraph" w:customStyle="1" w:styleId="77AAC32BD619475DA7A64610628371CC">
    <w:name w:val="77AAC32BD619475DA7A64610628371CC"/>
  </w:style>
  <w:style w:type="paragraph" w:customStyle="1" w:styleId="4733A5C0EF6D4577882FA475BB9260F4">
    <w:name w:val="4733A5C0EF6D4577882FA475BB9260F4"/>
  </w:style>
  <w:style w:type="paragraph" w:customStyle="1" w:styleId="066A256A979D402BBDFA680174874D39">
    <w:name w:val="066A256A979D402BBDFA680174874D39"/>
  </w:style>
  <w:style w:type="paragraph" w:customStyle="1" w:styleId="8E1E834304CE4125BC46FB6413486305">
    <w:name w:val="8E1E834304CE4125BC46FB6413486305"/>
  </w:style>
  <w:style w:type="paragraph" w:customStyle="1" w:styleId="81325BFBAFC14261BBF792EA06B10FE9">
    <w:name w:val="81325BFBAFC14261BBF792EA06B10FE9"/>
  </w:style>
  <w:style w:type="paragraph" w:customStyle="1" w:styleId="AD8F69CB9207456ABFB607847D485133">
    <w:name w:val="AD8F69CB9207456ABFB607847D485133"/>
  </w:style>
  <w:style w:type="paragraph" w:customStyle="1" w:styleId="C841D699B1A84921999F3C252B48F745">
    <w:name w:val="C841D699B1A84921999F3C252B48F745"/>
  </w:style>
  <w:style w:type="paragraph" w:customStyle="1" w:styleId="0482C8770FE14C929E564322387CEE55">
    <w:name w:val="0482C8770FE14C929E564322387CEE55"/>
  </w:style>
  <w:style w:type="paragraph" w:customStyle="1" w:styleId="9AC9A637D0194AD9A9B640B4FBBC6DE9">
    <w:name w:val="9AC9A637D0194AD9A9B640B4FBBC6DE9"/>
  </w:style>
  <w:style w:type="paragraph" w:customStyle="1" w:styleId="B3187A53A86F4D449D7CE6134C687518">
    <w:name w:val="B3187A53A86F4D449D7CE6134C687518"/>
  </w:style>
  <w:style w:type="paragraph" w:customStyle="1" w:styleId="245685E5F6294C3B90DAC896F735507B">
    <w:name w:val="245685E5F6294C3B90DAC896F735507B"/>
  </w:style>
  <w:style w:type="paragraph" w:customStyle="1" w:styleId="3560E5DF743846FE9A66E65503462866">
    <w:name w:val="3560E5DF743846FE9A66E65503462866"/>
  </w:style>
  <w:style w:type="paragraph" w:customStyle="1" w:styleId="446D57E53E6442C79F44DE73CC2A2C84">
    <w:name w:val="446D57E53E6442C79F44DE73CC2A2C84"/>
  </w:style>
  <w:style w:type="paragraph" w:customStyle="1" w:styleId="17EB57E97BAC410F8640D1DCDA150FAC">
    <w:name w:val="17EB57E97BAC410F8640D1DCDA150FAC"/>
  </w:style>
  <w:style w:type="paragraph" w:customStyle="1" w:styleId="44243BDCB0DF46E790D95111602C1889">
    <w:name w:val="44243BDCB0DF46E790D95111602C1889"/>
  </w:style>
  <w:style w:type="paragraph" w:customStyle="1" w:styleId="67E5730C0A184D0784286D79A76C5444">
    <w:name w:val="67E5730C0A184D0784286D79A76C5444"/>
  </w:style>
  <w:style w:type="paragraph" w:customStyle="1" w:styleId="F28D5E2B5A544BAF9EC2891239D2B480">
    <w:name w:val="F28D5E2B5A544BAF9EC2891239D2B480"/>
  </w:style>
  <w:style w:type="paragraph" w:customStyle="1" w:styleId="DB03029D760E4FC1A9B133544B317447">
    <w:name w:val="DB03029D760E4FC1A9B133544B317447"/>
  </w:style>
  <w:style w:type="paragraph" w:customStyle="1" w:styleId="ABC8691A8AFD438C8BA1D435531C3F7D">
    <w:name w:val="ABC8691A8AFD438C8BA1D435531C3F7D"/>
  </w:style>
  <w:style w:type="paragraph" w:customStyle="1" w:styleId="74A1C8E539DC4F74A9A3BFA10816B880">
    <w:name w:val="74A1C8E539DC4F74A9A3BFA10816B880"/>
  </w:style>
  <w:style w:type="paragraph" w:customStyle="1" w:styleId="FE80A149DA5F42109B3F429361ED51D2">
    <w:name w:val="FE80A149DA5F42109B3F429361ED51D2"/>
  </w:style>
  <w:style w:type="paragraph" w:customStyle="1" w:styleId="CC1FAE8FFF864BD7A7D29F0DA982763B">
    <w:name w:val="CC1FAE8FFF864BD7A7D29F0DA982763B"/>
  </w:style>
  <w:style w:type="paragraph" w:customStyle="1" w:styleId="921EEC29BD184E8FA26947997B575F9B">
    <w:name w:val="921EEC29BD184E8FA26947997B575F9B"/>
  </w:style>
  <w:style w:type="paragraph" w:customStyle="1" w:styleId="7B1B0EBB8B704E9996CF569718C53D5F">
    <w:name w:val="7B1B0EBB8B704E9996CF569718C53D5F"/>
  </w:style>
  <w:style w:type="paragraph" w:customStyle="1" w:styleId="571BC4AA02204A788243AF8CCE9F4C6A">
    <w:name w:val="571BC4AA02204A788243AF8CCE9F4C6A"/>
  </w:style>
  <w:style w:type="paragraph" w:customStyle="1" w:styleId="D609EF1A0B1343DFA6621B3350266E4A">
    <w:name w:val="D609EF1A0B1343DFA6621B3350266E4A"/>
  </w:style>
  <w:style w:type="paragraph" w:customStyle="1" w:styleId="FE905BB2FD944C6F9492B4873AF56B65">
    <w:name w:val="FE905BB2FD944C6F9492B4873AF56B65"/>
  </w:style>
  <w:style w:type="paragraph" w:customStyle="1" w:styleId="D6268A6D04974E35A5B8423B6286A601">
    <w:name w:val="D6268A6D04974E35A5B8423B6286A601"/>
  </w:style>
  <w:style w:type="paragraph" w:customStyle="1" w:styleId="14E87F3420C34CC9A576D63111A72ACA">
    <w:name w:val="14E87F3420C34CC9A576D63111A72ACA"/>
  </w:style>
  <w:style w:type="paragraph" w:customStyle="1" w:styleId="0142D5F468524B0D9B5448D0A10FC46C">
    <w:name w:val="0142D5F468524B0D9B5448D0A10FC46C"/>
  </w:style>
  <w:style w:type="paragraph" w:customStyle="1" w:styleId="66BF9A099C794977899782FF3AC33506">
    <w:name w:val="66BF9A099C794977899782FF3AC33506"/>
  </w:style>
  <w:style w:type="paragraph" w:customStyle="1" w:styleId="5E0476170E8E4B4A90028F7AE98CC8B2">
    <w:name w:val="5E0476170E8E4B4A90028F7AE98CC8B2"/>
  </w:style>
  <w:style w:type="paragraph" w:customStyle="1" w:styleId="DC0A8C7D749E44ADB0A08F805A7CF6C5">
    <w:name w:val="DC0A8C7D749E44ADB0A08F805A7CF6C5"/>
  </w:style>
  <w:style w:type="paragraph" w:customStyle="1" w:styleId="702BA8F311BA4942B91EAEA659AC2889">
    <w:name w:val="702BA8F311BA4942B91EAEA659AC2889"/>
  </w:style>
  <w:style w:type="paragraph" w:customStyle="1" w:styleId="2328DADFB8B245BF878F256635D36668">
    <w:name w:val="2328DADFB8B245BF878F256635D36668"/>
  </w:style>
  <w:style w:type="paragraph" w:customStyle="1" w:styleId="671661E272B44818995D5DBAA1B5C853">
    <w:name w:val="671661E272B44818995D5DBAA1B5C853"/>
  </w:style>
  <w:style w:type="paragraph" w:customStyle="1" w:styleId="14C9BB9E9D644F8AAE47FB8548B0A461">
    <w:name w:val="14C9BB9E9D644F8AAE47FB8548B0A461"/>
  </w:style>
  <w:style w:type="paragraph" w:customStyle="1" w:styleId="5B7CEBB30D444DBF825A17F7EEF94FAB">
    <w:name w:val="5B7CEBB30D444DBF825A17F7EEF94FAB"/>
  </w:style>
  <w:style w:type="paragraph" w:customStyle="1" w:styleId="F7FB7B139F6846048776861DFEAA85C1">
    <w:name w:val="F7FB7B139F6846048776861DFEAA85C1"/>
  </w:style>
  <w:style w:type="paragraph" w:customStyle="1" w:styleId="1B97BCB560244E1194A1BDF110A5CC72">
    <w:name w:val="1B97BCB560244E1194A1BDF110A5CC72"/>
  </w:style>
  <w:style w:type="paragraph" w:customStyle="1" w:styleId="4659FDD9477A4F98A2C6736524C34D18">
    <w:name w:val="4659FDD9477A4F98A2C6736524C34D18"/>
  </w:style>
  <w:style w:type="paragraph" w:customStyle="1" w:styleId="1F32D945D433491BA558DE7D2D10739B">
    <w:name w:val="1F32D945D433491BA558DE7D2D10739B"/>
  </w:style>
  <w:style w:type="paragraph" w:customStyle="1" w:styleId="9D82B112ACA344A1AF31EEA5A1F98A78">
    <w:name w:val="9D82B112ACA344A1AF31EEA5A1F98A78"/>
  </w:style>
  <w:style w:type="paragraph" w:customStyle="1" w:styleId="E21F34391C784684950FD19C42C2A601">
    <w:name w:val="E21F34391C784684950FD19C42C2A601"/>
  </w:style>
  <w:style w:type="paragraph" w:customStyle="1" w:styleId="EAE1DDBE89DB4E9A921A3692A6F40509">
    <w:name w:val="EAE1DDBE89DB4E9A921A3692A6F40509"/>
  </w:style>
  <w:style w:type="paragraph" w:customStyle="1" w:styleId="83EBF444923141E5B70285801D652E46">
    <w:name w:val="83EBF444923141E5B70285801D652E46"/>
  </w:style>
  <w:style w:type="paragraph" w:customStyle="1" w:styleId="AFD88EE3A685448AA719D0C5B6CFF83D">
    <w:name w:val="AFD88EE3A685448AA719D0C5B6CFF83D"/>
  </w:style>
  <w:style w:type="paragraph" w:customStyle="1" w:styleId="65B07C2357CC4E40B6A9DD2AB661A3E9">
    <w:name w:val="65B07C2357CC4E40B6A9DD2AB661A3E9"/>
  </w:style>
  <w:style w:type="paragraph" w:customStyle="1" w:styleId="5299491C841D43B69E9893A485515044">
    <w:name w:val="5299491C841D43B69E9893A485515044"/>
  </w:style>
  <w:style w:type="paragraph" w:customStyle="1" w:styleId="8F95EF07FC4849FA96CFF41EF0EB1424">
    <w:name w:val="8F95EF07FC4849FA96CFF41EF0EB1424"/>
  </w:style>
  <w:style w:type="paragraph" w:customStyle="1" w:styleId="F45AFB1D5DEE48C4A6D76A6E1B16C2FA">
    <w:name w:val="F45AFB1D5DEE48C4A6D76A6E1B16C2FA"/>
  </w:style>
  <w:style w:type="paragraph" w:customStyle="1" w:styleId="C658B2A1A3C440C587DB6F12C1D12AD7">
    <w:name w:val="C658B2A1A3C440C587DB6F12C1D12AD7"/>
  </w:style>
  <w:style w:type="paragraph" w:customStyle="1" w:styleId="2AC3B09BA3EB4CE28CD4E75860232EFE">
    <w:name w:val="2AC3B09BA3EB4CE28CD4E75860232EFE"/>
  </w:style>
  <w:style w:type="paragraph" w:customStyle="1" w:styleId="04145B35717A4F279D8D9EDA25DB9874">
    <w:name w:val="04145B35717A4F279D8D9EDA25DB9874"/>
  </w:style>
  <w:style w:type="paragraph" w:customStyle="1" w:styleId="BB956BCD15B14A5BBA6FD09A4EE31419">
    <w:name w:val="BB956BCD15B14A5BBA6FD09A4EE31419"/>
  </w:style>
  <w:style w:type="paragraph" w:customStyle="1" w:styleId="051AAECED0EC4F3B8B9A199C6A8250B7">
    <w:name w:val="051AAECED0EC4F3B8B9A199C6A8250B7"/>
  </w:style>
  <w:style w:type="paragraph" w:customStyle="1" w:styleId="8BE1FC0C6B2D4A808484D310FCEF5F67">
    <w:name w:val="8BE1FC0C6B2D4A808484D310FCEF5F67"/>
  </w:style>
  <w:style w:type="paragraph" w:customStyle="1" w:styleId="851EC4F762D04B1B9CB06849B8F16057">
    <w:name w:val="851EC4F762D04B1B9CB06849B8F16057"/>
  </w:style>
  <w:style w:type="paragraph" w:customStyle="1" w:styleId="D543386374CF4FA9A1A70ABCE7669D31">
    <w:name w:val="D543386374CF4FA9A1A70ABCE7669D31"/>
  </w:style>
  <w:style w:type="paragraph" w:customStyle="1" w:styleId="63ACB36505AF424F86D9B91CD4D00570">
    <w:name w:val="63ACB36505AF424F86D9B91CD4D00570"/>
  </w:style>
  <w:style w:type="paragraph" w:customStyle="1" w:styleId="6BF79E7ED5AC499C9F5FCAA79B311B65">
    <w:name w:val="6BF79E7ED5AC499C9F5FCAA79B311B65"/>
  </w:style>
  <w:style w:type="paragraph" w:customStyle="1" w:styleId="A8C0C47DBDB54645827C833B97A58B8C">
    <w:name w:val="A8C0C47DBDB54645827C833B97A58B8C"/>
  </w:style>
  <w:style w:type="paragraph" w:customStyle="1" w:styleId="7632A89492734F0EBA4751666C2FF134">
    <w:name w:val="7632A89492734F0EBA4751666C2FF134"/>
  </w:style>
  <w:style w:type="paragraph" w:customStyle="1" w:styleId="B5210A1526234E1F9FD18E60FC047D6C">
    <w:name w:val="B5210A1526234E1F9FD18E60FC047D6C"/>
  </w:style>
  <w:style w:type="paragraph" w:customStyle="1" w:styleId="53E4B55158C84087AB577AE0056EAF30">
    <w:name w:val="53E4B55158C84087AB577AE0056EAF30"/>
  </w:style>
  <w:style w:type="paragraph" w:customStyle="1" w:styleId="8C54BDBF31294FCDA2E128348C318A48">
    <w:name w:val="8C54BDBF31294FCDA2E128348C318A48"/>
  </w:style>
  <w:style w:type="paragraph" w:customStyle="1" w:styleId="E4DF7B731F604A2D9BC268BFE51189A4">
    <w:name w:val="E4DF7B731F604A2D9BC268BFE51189A4"/>
    <w:rsid w:val="002562C6"/>
  </w:style>
  <w:style w:type="paragraph" w:customStyle="1" w:styleId="C1290B341E0E4CA5B61AD804C8943CD0">
    <w:name w:val="C1290B341E0E4CA5B61AD804C8943CD0"/>
    <w:rsid w:val="002562C6"/>
  </w:style>
  <w:style w:type="paragraph" w:customStyle="1" w:styleId="F341289E20214BF79C9CCF8DC4925A96">
    <w:name w:val="F341289E20214BF79C9CCF8DC4925A96"/>
    <w:rsid w:val="002562C6"/>
  </w:style>
  <w:style w:type="paragraph" w:customStyle="1" w:styleId="E761A7E169CC4D37BA15A92A7DA01F13">
    <w:name w:val="E761A7E169CC4D37BA15A92A7DA01F13"/>
    <w:rsid w:val="002562C6"/>
  </w:style>
  <w:style w:type="paragraph" w:customStyle="1" w:styleId="834D3238005B48DDAF36D2C5611DE78B">
    <w:name w:val="834D3238005B48DDAF36D2C5611DE78B"/>
    <w:rsid w:val="002562C6"/>
  </w:style>
  <w:style w:type="paragraph" w:customStyle="1" w:styleId="AF049A34C669431D89776B93D52794F9">
    <w:name w:val="AF049A34C669431D89776B93D52794F9"/>
    <w:rsid w:val="002562C6"/>
  </w:style>
  <w:style w:type="paragraph" w:customStyle="1" w:styleId="3622E8A6429E4C978151EE8CE1066980">
    <w:name w:val="3622E8A6429E4C978151EE8CE1066980"/>
    <w:rsid w:val="002562C6"/>
  </w:style>
  <w:style w:type="paragraph" w:customStyle="1" w:styleId="5049B38D91EA48749D455B222727CA2E">
    <w:name w:val="5049B38D91EA48749D455B222727CA2E"/>
    <w:rsid w:val="002562C6"/>
  </w:style>
  <w:style w:type="paragraph" w:customStyle="1" w:styleId="9A88F1FB073D424EA1046ECEB9A3CFCF">
    <w:name w:val="9A88F1FB073D424EA1046ECEB9A3CFCF"/>
    <w:rsid w:val="002562C6"/>
  </w:style>
  <w:style w:type="paragraph" w:customStyle="1" w:styleId="757D7F62CE124159BFAB4A2754607D56">
    <w:name w:val="757D7F62CE124159BFAB4A2754607D56"/>
    <w:rsid w:val="002562C6"/>
  </w:style>
  <w:style w:type="paragraph" w:customStyle="1" w:styleId="9345ACA300174295856473558F39C05D">
    <w:name w:val="9345ACA300174295856473558F39C05D"/>
    <w:rsid w:val="002562C6"/>
  </w:style>
  <w:style w:type="paragraph" w:customStyle="1" w:styleId="0DDF394E1F634AF1914C05DE2E73678C">
    <w:name w:val="0DDF394E1F634AF1914C05DE2E73678C"/>
    <w:rsid w:val="002562C6"/>
  </w:style>
  <w:style w:type="paragraph" w:customStyle="1" w:styleId="673DB7533979437B918ECA6BD21379B7">
    <w:name w:val="673DB7533979437B918ECA6BD21379B7"/>
    <w:rsid w:val="002562C6"/>
  </w:style>
  <w:style w:type="paragraph" w:customStyle="1" w:styleId="664F5100AC5E4B0E9C545EA43CB31E08">
    <w:name w:val="664F5100AC5E4B0E9C545EA43CB31E08"/>
    <w:rsid w:val="002562C6"/>
  </w:style>
  <w:style w:type="paragraph" w:customStyle="1" w:styleId="9EE1837CF5D44527A755B963CB7B1497">
    <w:name w:val="9EE1837CF5D44527A755B963CB7B1497"/>
    <w:rsid w:val="002562C6"/>
  </w:style>
  <w:style w:type="paragraph" w:customStyle="1" w:styleId="6DE4C07C586C4B51BDC5A41EEE5AC2E7">
    <w:name w:val="6DE4C07C586C4B51BDC5A41EEE5AC2E7"/>
    <w:rsid w:val="002562C6"/>
  </w:style>
  <w:style w:type="paragraph" w:customStyle="1" w:styleId="313D3B79DDDB424FA05521148DB821F4">
    <w:name w:val="313D3B79DDDB424FA05521148DB821F4"/>
    <w:rsid w:val="002562C6"/>
  </w:style>
  <w:style w:type="paragraph" w:customStyle="1" w:styleId="56243E009DB940E88E01A155627DC55D">
    <w:name w:val="56243E009DB940E88E01A155627DC55D"/>
    <w:rsid w:val="002562C6"/>
  </w:style>
  <w:style w:type="paragraph" w:customStyle="1" w:styleId="70E3B36EAB064D0E9ABFC0B9401098B0">
    <w:name w:val="70E3B36EAB064D0E9ABFC0B9401098B0"/>
    <w:rsid w:val="002562C6"/>
  </w:style>
  <w:style w:type="paragraph" w:customStyle="1" w:styleId="FC133AC804184FCAAA898820C61DC622">
    <w:name w:val="FC133AC804184FCAAA898820C61DC622"/>
    <w:rsid w:val="002562C6"/>
  </w:style>
  <w:style w:type="paragraph" w:customStyle="1" w:styleId="C77A46079D8944519C3DA739F00FD02A">
    <w:name w:val="C77A46079D8944519C3DA739F00FD02A"/>
    <w:rsid w:val="002562C6"/>
  </w:style>
  <w:style w:type="paragraph" w:customStyle="1" w:styleId="CB75C254A98449E5B7A780308DC0C851">
    <w:name w:val="CB75C254A98449E5B7A780308DC0C851"/>
    <w:rsid w:val="002562C6"/>
  </w:style>
  <w:style w:type="paragraph" w:customStyle="1" w:styleId="97F38335EEC94AF1ACCEB58A47B012A0">
    <w:name w:val="97F38335EEC94AF1ACCEB58A47B012A0"/>
    <w:rsid w:val="002562C6"/>
  </w:style>
  <w:style w:type="paragraph" w:customStyle="1" w:styleId="FD81E80E38794DEAAF74E04FE270E221">
    <w:name w:val="FD81E80E38794DEAAF74E04FE270E221"/>
    <w:rsid w:val="002562C6"/>
  </w:style>
  <w:style w:type="paragraph" w:customStyle="1" w:styleId="C30D37EBCE814E828A183D750835AA7D">
    <w:name w:val="C30D37EBCE814E828A183D750835AA7D"/>
    <w:rsid w:val="002562C6"/>
  </w:style>
  <w:style w:type="paragraph" w:customStyle="1" w:styleId="A3C5A51D24CD4FB2AE8778DF3166CC47">
    <w:name w:val="A3C5A51D24CD4FB2AE8778DF3166CC47"/>
    <w:rsid w:val="002562C6"/>
  </w:style>
  <w:style w:type="paragraph" w:customStyle="1" w:styleId="413D6D5F970B4C41BF15153AB9C15785">
    <w:name w:val="413D6D5F970B4C41BF15153AB9C15785"/>
    <w:rsid w:val="002562C6"/>
  </w:style>
  <w:style w:type="paragraph" w:customStyle="1" w:styleId="2F2CAA382DEE48AFA248A61C8038373E">
    <w:name w:val="2F2CAA382DEE48AFA248A61C8038373E"/>
    <w:rsid w:val="002562C6"/>
  </w:style>
  <w:style w:type="paragraph" w:customStyle="1" w:styleId="9A7A0CFC172B4649A56E8AD3A283C7DA">
    <w:name w:val="9A7A0CFC172B4649A56E8AD3A283C7DA"/>
    <w:rsid w:val="002562C6"/>
  </w:style>
  <w:style w:type="paragraph" w:customStyle="1" w:styleId="AE5A120614614A5D9CE5937DE6007F1A">
    <w:name w:val="AE5A120614614A5D9CE5937DE6007F1A"/>
    <w:rsid w:val="002562C6"/>
  </w:style>
  <w:style w:type="paragraph" w:customStyle="1" w:styleId="85DA83E027EB4AB09662BA7CA814B5B9">
    <w:name w:val="85DA83E027EB4AB09662BA7CA814B5B9"/>
    <w:rsid w:val="002562C6"/>
  </w:style>
  <w:style w:type="paragraph" w:customStyle="1" w:styleId="E8327AAED4EA475F9726109C7C7AEADB">
    <w:name w:val="E8327AAED4EA475F9726109C7C7AEADB"/>
    <w:rsid w:val="002562C6"/>
  </w:style>
  <w:style w:type="paragraph" w:customStyle="1" w:styleId="82AD57A990114A69A70AF856898AC662">
    <w:name w:val="82AD57A990114A69A70AF856898AC662"/>
    <w:rsid w:val="002562C6"/>
  </w:style>
  <w:style w:type="paragraph" w:customStyle="1" w:styleId="76BE11C1A4A943B786797C9C280103A6">
    <w:name w:val="76BE11C1A4A943B786797C9C280103A6"/>
    <w:rsid w:val="002562C6"/>
  </w:style>
  <w:style w:type="paragraph" w:customStyle="1" w:styleId="4FF1F7B88A894A6084AFDAACA6112603">
    <w:name w:val="4FF1F7B88A894A6084AFDAACA6112603"/>
    <w:rsid w:val="002562C6"/>
  </w:style>
  <w:style w:type="paragraph" w:customStyle="1" w:styleId="6BD81ACA296D4966A47C72F4293EA3AD">
    <w:name w:val="6BD81ACA296D4966A47C72F4293EA3AD"/>
    <w:rsid w:val="002562C6"/>
  </w:style>
  <w:style w:type="paragraph" w:customStyle="1" w:styleId="7C4403CEF9724BD2B11EB1C275A6867D">
    <w:name w:val="7C4403CEF9724BD2B11EB1C275A6867D"/>
    <w:rsid w:val="002562C6"/>
  </w:style>
  <w:style w:type="paragraph" w:customStyle="1" w:styleId="C99EEC456A6844ECA88899EE3E0779AA">
    <w:name w:val="C99EEC456A6844ECA88899EE3E0779AA"/>
    <w:rsid w:val="002562C6"/>
  </w:style>
  <w:style w:type="paragraph" w:customStyle="1" w:styleId="2BDAC8F2830B41FCA1781FDEA62DDA69">
    <w:name w:val="2BDAC8F2830B41FCA1781FDEA62DDA69"/>
    <w:rsid w:val="002562C6"/>
  </w:style>
  <w:style w:type="paragraph" w:customStyle="1" w:styleId="12B7A3C3C7354AA7853B4FAC68ED8EB7">
    <w:name w:val="12B7A3C3C7354AA7853B4FAC68ED8EB7"/>
    <w:rsid w:val="002562C6"/>
  </w:style>
  <w:style w:type="paragraph" w:customStyle="1" w:styleId="4F976CBA5C504124BCA5E7328C98876C">
    <w:name w:val="4F976CBA5C504124BCA5E7328C98876C"/>
    <w:rsid w:val="002562C6"/>
  </w:style>
  <w:style w:type="paragraph" w:customStyle="1" w:styleId="21C9DA5E505F47B7B45A42F412242B6A">
    <w:name w:val="21C9DA5E505F47B7B45A42F412242B6A"/>
    <w:rsid w:val="002562C6"/>
  </w:style>
  <w:style w:type="paragraph" w:customStyle="1" w:styleId="3091DD0F3DCE4F1CB08BEEE4D1D1636E">
    <w:name w:val="3091DD0F3DCE4F1CB08BEEE4D1D1636E"/>
    <w:rsid w:val="002562C6"/>
  </w:style>
  <w:style w:type="paragraph" w:customStyle="1" w:styleId="8965B74A1D094CCBB7ECBAB6BA6C0D34">
    <w:name w:val="8965B74A1D094CCBB7ECBAB6BA6C0D34"/>
    <w:rsid w:val="002562C6"/>
  </w:style>
  <w:style w:type="paragraph" w:customStyle="1" w:styleId="08F4FE721EAE475EB4C782484BE3B4C6">
    <w:name w:val="08F4FE721EAE475EB4C782484BE3B4C6"/>
    <w:rsid w:val="002562C6"/>
  </w:style>
  <w:style w:type="paragraph" w:customStyle="1" w:styleId="B7EA025880A346BC9399A113F868A0A8">
    <w:name w:val="B7EA025880A346BC9399A113F868A0A8"/>
    <w:rsid w:val="002562C6"/>
  </w:style>
  <w:style w:type="paragraph" w:customStyle="1" w:styleId="6D06123A58D24614A4711976F6323B19">
    <w:name w:val="6D06123A58D24614A4711976F6323B19"/>
    <w:rsid w:val="002562C6"/>
  </w:style>
  <w:style w:type="paragraph" w:customStyle="1" w:styleId="7287EC74C87446F28E5DF6AC36F8981D">
    <w:name w:val="7287EC74C87446F28E5DF6AC36F8981D"/>
    <w:rsid w:val="002562C6"/>
  </w:style>
  <w:style w:type="paragraph" w:customStyle="1" w:styleId="68200EDCCD8944A68B8C4A611BE01F58">
    <w:name w:val="68200EDCCD8944A68B8C4A611BE01F58"/>
    <w:rsid w:val="002562C6"/>
  </w:style>
  <w:style w:type="paragraph" w:customStyle="1" w:styleId="02CA3DB45EAD4AA0B0034E354C833EAC">
    <w:name w:val="02CA3DB45EAD4AA0B0034E354C833EAC"/>
    <w:rsid w:val="002562C6"/>
  </w:style>
  <w:style w:type="paragraph" w:customStyle="1" w:styleId="255CC1CCED844366B564C8CD357CB12D">
    <w:name w:val="255CC1CCED844366B564C8CD357CB12D"/>
    <w:rsid w:val="002562C6"/>
  </w:style>
  <w:style w:type="paragraph" w:customStyle="1" w:styleId="AFA396C4D15846AD9DFDDB5CC8221D83">
    <w:name w:val="AFA396C4D15846AD9DFDDB5CC8221D83"/>
    <w:rsid w:val="002562C6"/>
  </w:style>
  <w:style w:type="paragraph" w:customStyle="1" w:styleId="6A1460B2956849C18E5F323B9A598289">
    <w:name w:val="6A1460B2956849C18E5F323B9A598289"/>
    <w:rsid w:val="002562C6"/>
  </w:style>
  <w:style w:type="paragraph" w:customStyle="1" w:styleId="CFCE8847A4814DA19C57C1B5CA1601C6">
    <w:name w:val="CFCE8847A4814DA19C57C1B5CA1601C6"/>
    <w:rsid w:val="002562C6"/>
  </w:style>
  <w:style w:type="paragraph" w:customStyle="1" w:styleId="64BF2BB546E142F2A6F3DB303A9CFA88">
    <w:name w:val="64BF2BB546E142F2A6F3DB303A9CFA88"/>
    <w:rsid w:val="002562C6"/>
  </w:style>
  <w:style w:type="paragraph" w:customStyle="1" w:styleId="131E278DEF7445E1903F284827F6FF41">
    <w:name w:val="131E278DEF7445E1903F284827F6FF41"/>
    <w:rsid w:val="002562C6"/>
  </w:style>
  <w:style w:type="paragraph" w:customStyle="1" w:styleId="94AC62B280F94477953A9174D00DF027">
    <w:name w:val="94AC62B280F94477953A9174D00DF027"/>
    <w:rsid w:val="002562C6"/>
  </w:style>
  <w:style w:type="paragraph" w:customStyle="1" w:styleId="F6D50043C6F74E8AB589BB6FC51C9F46">
    <w:name w:val="F6D50043C6F74E8AB589BB6FC51C9F46"/>
    <w:rsid w:val="002562C6"/>
  </w:style>
  <w:style w:type="paragraph" w:customStyle="1" w:styleId="C9F0F9390D49499E91E2ADF11015B10D">
    <w:name w:val="C9F0F9390D49499E91E2ADF11015B10D"/>
    <w:rsid w:val="002562C6"/>
  </w:style>
  <w:style w:type="paragraph" w:customStyle="1" w:styleId="77716715DADE4301B6EEB81D3F2ABC54">
    <w:name w:val="77716715DADE4301B6EEB81D3F2ABC54"/>
    <w:rsid w:val="002562C6"/>
  </w:style>
  <w:style w:type="paragraph" w:customStyle="1" w:styleId="ABA70E865EFC4AA5845BAC88CAD563FA">
    <w:name w:val="ABA70E865EFC4AA5845BAC88CAD563FA"/>
    <w:rsid w:val="002562C6"/>
  </w:style>
  <w:style w:type="paragraph" w:customStyle="1" w:styleId="E381D211D70C43799E0C9C523B013E11">
    <w:name w:val="E381D211D70C43799E0C9C523B013E11"/>
    <w:rsid w:val="002562C6"/>
  </w:style>
  <w:style w:type="paragraph" w:customStyle="1" w:styleId="AAA41960967042D3AE4739D6904E637D">
    <w:name w:val="AAA41960967042D3AE4739D6904E637D"/>
    <w:rsid w:val="002562C6"/>
  </w:style>
  <w:style w:type="paragraph" w:customStyle="1" w:styleId="D5FA38F603E3493E97745642728B73DB">
    <w:name w:val="D5FA38F603E3493E97745642728B73DB"/>
    <w:rsid w:val="002562C6"/>
  </w:style>
  <w:style w:type="paragraph" w:customStyle="1" w:styleId="248519028C77429393904C2930E1677E">
    <w:name w:val="248519028C77429393904C2930E1677E"/>
    <w:rsid w:val="002562C6"/>
  </w:style>
  <w:style w:type="paragraph" w:customStyle="1" w:styleId="6C95299980684F49B8E407AAF7D87D39">
    <w:name w:val="6C95299980684F49B8E407AAF7D87D39"/>
    <w:rsid w:val="002562C6"/>
  </w:style>
  <w:style w:type="paragraph" w:customStyle="1" w:styleId="4666BA04E3B44C2A90A31465DC6E597C">
    <w:name w:val="4666BA04E3B44C2A90A31465DC6E597C"/>
    <w:rsid w:val="002562C6"/>
  </w:style>
  <w:style w:type="paragraph" w:customStyle="1" w:styleId="49AE972DEB86403FB4C7B592720054A8">
    <w:name w:val="49AE972DEB86403FB4C7B592720054A8"/>
    <w:rsid w:val="002562C6"/>
  </w:style>
  <w:style w:type="paragraph" w:customStyle="1" w:styleId="6076D7430AB7464DAA31C48AB54B262D">
    <w:name w:val="6076D7430AB7464DAA31C48AB54B262D"/>
    <w:rsid w:val="002562C6"/>
  </w:style>
  <w:style w:type="paragraph" w:customStyle="1" w:styleId="ECF82EA96E0043CEA35BA4BD8ACE7FD6">
    <w:name w:val="ECF82EA96E0043CEA35BA4BD8ACE7FD6"/>
    <w:rsid w:val="002562C6"/>
  </w:style>
  <w:style w:type="paragraph" w:customStyle="1" w:styleId="C55A64ED6B1A4BBA8508668DDA288392">
    <w:name w:val="C55A64ED6B1A4BBA8508668DDA288392"/>
    <w:rsid w:val="002562C6"/>
  </w:style>
  <w:style w:type="paragraph" w:customStyle="1" w:styleId="410BB8B071D243F0BCD9C18D1ED3363C">
    <w:name w:val="410BB8B071D243F0BCD9C18D1ED3363C"/>
    <w:rsid w:val="002562C6"/>
  </w:style>
  <w:style w:type="paragraph" w:customStyle="1" w:styleId="052B3033DF2848719B24F70FB85765A0">
    <w:name w:val="052B3033DF2848719B24F70FB85765A0"/>
    <w:rsid w:val="002562C6"/>
  </w:style>
  <w:style w:type="paragraph" w:customStyle="1" w:styleId="1C774AFBD0B24C608BC985B954847BC5">
    <w:name w:val="1C774AFBD0B24C608BC985B954847BC5"/>
    <w:rsid w:val="002562C6"/>
  </w:style>
  <w:style w:type="paragraph" w:customStyle="1" w:styleId="72D023CE38224328BCFD998E0359B1C4">
    <w:name w:val="72D023CE38224328BCFD998E0359B1C4"/>
    <w:rsid w:val="002562C6"/>
  </w:style>
  <w:style w:type="paragraph" w:customStyle="1" w:styleId="B3BFA94C135E4B02BF7658B0553ED988">
    <w:name w:val="B3BFA94C135E4B02BF7658B0553ED988"/>
    <w:rsid w:val="002562C6"/>
  </w:style>
  <w:style w:type="paragraph" w:customStyle="1" w:styleId="DB95EA54D24B4031B9A2D55F1961FB16">
    <w:name w:val="DB95EA54D24B4031B9A2D55F1961FB16"/>
    <w:rsid w:val="002562C6"/>
  </w:style>
  <w:style w:type="paragraph" w:customStyle="1" w:styleId="71952FDC7C8C4BF089487E79E5158800">
    <w:name w:val="71952FDC7C8C4BF089487E79E5158800"/>
    <w:rsid w:val="002562C6"/>
  </w:style>
  <w:style w:type="paragraph" w:customStyle="1" w:styleId="13A10F348F844CC9A2337B64B96B8C79">
    <w:name w:val="13A10F348F844CC9A2337B64B96B8C79"/>
    <w:rsid w:val="002562C6"/>
  </w:style>
  <w:style w:type="paragraph" w:customStyle="1" w:styleId="EB1B82801B6D4F0A888E8BC01049B592">
    <w:name w:val="EB1B82801B6D4F0A888E8BC01049B592"/>
    <w:rsid w:val="002562C6"/>
  </w:style>
  <w:style w:type="paragraph" w:customStyle="1" w:styleId="963F23C36F6148B19E673A5AB46DA272">
    <w:name w:val="963F23C36F6148B19E673A5AB46DA272"/>
    <w:rsid w:val="002562C6"/>
  </w:style>
  <w:style w:type="paragraph" w:customStyle="1" w:styleId="AD16D088A3574C62990A3745DBFDABF0">
    <w:name w:val="AD16D088A3574C62990A3745DBFDABF0"/>
    <w:rsid w:val="002562C6"/>
  </w:style>
  <w:style w:type="paragraph" w:customStyle="1" w:styleId="A8A25022725E4C9BA443987977B0E327">
    <w:name w:val="A8A25022725E4C9BA443987977B0E327"/>
    <w:rsid w:val="002562C6"/>
  </w:style>
  <w:style w:type="paragraph" w:customStyle="1" w:styleId="9204233C0D134D87BBC7DEE38DC00ECD">
    <w:name w:val="9204233C0D134D87BBC7DEE38DC00ECD"/>
    <w:rsid w:val="002562C6"/>
  </w:style>
  <w:style w:type="paragraph" w:customStyle="1" w:styleId="D2FBD2B1A2B04DC2AC70663C3285D719">
    <w:name w:val="D2FBD2B1A2B04DC2AC70663C3285D719"/>
    <w:rsid w:val="002562C6"/>
  </w:style>
  <w:style w:type="paragraph" w:customStyle="1" w:styleId="214CBB79CDB84DE48224A6AA10403CDB">
    <w:name w:val="214CBB79CDB84DE48224A6AA10403CDB"/>
    <w:rsid w:val="002562C6"/>
  </w:style>
  <w:style w:type="paragraph" w:customStyle="1" w:styleId="C3861074224142D5B2010CB90E76B115">
    <w:name w:val="C3861074224142D5B2010CB90E76B115"/>
    <w:rsid w:val="002562C6"/>
  </w:style>
  <w:style w:type="paragraph" w:customStyle="1" w:styleId="DEE7D8C778D44E439739A7F77AFCDE10">
    <w:name w:val="DEE7D8C778D44E439739A7F77AFCDE10"/>
    <w:rsid w:val="002562C6"/>
  </w:style>
  <w:style w:type="paragraph" w:customStyle="1" w:styleId="60F6149941924D0C9E6E80D54EBAB4A2">
    <w:name w:val="60F6149941924D0C9E6E80D54EBAB4A2"/>
    <w:rsid w:val="002562C6"/>
  </w:style>
  <w:style w:type="paragraph" w:customStyle="1" w:styleId="13B48ACE57CA4E3481BDD7660728BA74">
    <w:name w:val="13B48ACE57CA4E3481BDD7660728BA74"/>
    <w:rsid w:val="002562C6"/>
  </w:style>
  <w:style w:type="paragraph" w:customStyle="1" w:styleId="6192BC27CE8B4EC0933A06913C8BE039">
    <w:name w:val="6192BC27CE8B4EC0933A06913C8BE039"/>
    <w:rsid w:val="002562C6"/>
  </w:style>
  <w:style w:type="paragraph" w:customStyle="1" w:styleId="EDEC44B22C094BD0BA16101E6B25A976">
    <w:name w:val="EDEC44B22C094BD0BA16101E6B25A976"/>
    <w:rsid w:val="002562C6"/>
  </w:style>
  <w:style w:type="paragraph" w:customStyle="1" w:styleId="AC29F9EB3CAC43CCB3BE3D322DA5AF8E">
    <w:name w:val="AC29F9EB3CAC43CCB3BE3D322DA5AF8E"/>
    <w:rsid w:val="002562C6"/>
  </w:style>
  <w:style w:type="paragraph" w:customStyle="1" w:styleId="64708E3A3F644619B4FA19D9A9F606AC">
    <w:name w:val="64708E3A3F644619B4FA19D9A9F606AC"/>
    <w:rsid w:val="002562C6"/>
  </w:style>
  <w:style w:type="paragraph" w:customStyle="1" w:styleId="87047BF3328848E8A71BE39647222B89">
    <w:name w:val="87047BF3328848E8A71BE39647222B89"/>
    <w:rsid w:val="002562C6"/>
  </w:style>
  <w:style w:type="paragraph" w:customStyle="1" w:styleId="9B25566D3E4A4D7DACADA5DFA132F410">
    <w:name w:val="9B25566D3E4A4D7DACADA5DFA132F410"/>
    <w:rsid w:val="002562C6"/>
  </w:style>
  <w:style w:type="paragraph" w:customStyle="1" w:styleId="013581E73879447896F5D4D027DE177D">
    <w:name w:val="013581E73879447896F5D4D027DE177D"/>
    <w:rsid w:val="002562C6"/>
  </w:style>
  <w:style w:type="paragraph" w:customStyle="1" w:styleId="9A97207C2EA04554881B58CE61561833">
    <w:name w:val="9A97207C2EA04554881B58CE61561833"/>
    <w:rsid w:val="002562C6"/>
  </w:style>
  <w:style w:type="paragraph" w:customStyle="1" w:styleId="E466E6DB667D46639E6F31B75175A5B3">
    <w:name w:val="E466E6DB667D46639E6F31B75175A5B3"/>
    <w:rsid w:val="002562C6"/>
  </w:style>
  <w:style w:type="paragraph" w:customStyle="1" w:styleId="5B60D2AFA56243A887201BA7E14026F5">
    <w:name w:val="5B60D2AFA56243A887201BA7E14026F5"/>
    <w:rsid w:val="002562C6"/>
  </w:style>
  <w:style w:type="paragraph" w:customStyle="1" w:styleId="F372BF4160AC4D23854205508A7D07B8">
    <w:name w:val="F372BF4160AC4D23854205508A7D07B8"/>
    <w:rsid w:val="002562C6"/>
  </w:style>
  <w:style w:type="paragraph" w:customStyle="1" w:styleId="FC95792D1D9B4731A6BA60179884E689">
    <w:name w:val="FC95792D1D9B4731A6BA60179884E689"/>
    <w:rsid w:val="002562C6"/>
  </w:style>
  <w:style w:type="paragraph" w:customStyle="1" w:styleId="4BF46E58119343929A9A20DD3458B256">
    <w:name w:val="4BF46E58119343929A9A20DD3458B256"/>
    <w:rsid w:val="002562C6"/>
  </w:style>
  <w:style w:type="paragraph" w:customStyle="1" w:styleId="0A9F9E4F2C2141A98770DC51F1A41AE2">
    <w:name w:val="0A9F9E4F2C2141A98770DC51F1A41AE2"/>
    <w:rsid w:val="002562C6"/>
  </w:style>
  <w:style w:type="paragraph" w:customStyle="1" w:styleId="3BF1472BE0924C3C9D4D304473023805">
    <w:name w:val="3BF1472BE0924C3C9D4D304473023805"/>
    <w:rsid w:val="002562C6"/>
  </w:style>
  <w:style w:type="paragraph" w:customStyle="1" w:styleId="616190E7BA704B5BA6968DBFEBC9AA99">
    <w:name w:val="616190E7BA704B5BA6968DBFEBC9AA99"/>
    <w:rsid w:val="002562C6"/>
  </w:style>
  <w:style w:type="paragraph" w:customStyle="1" w:styleId="F5868713B31D4A59AF09CAF891169C11">
    <w:name w:val="F5868713B31D4A59AF09CAF891169C11"/>
    <w:rsid w:val="002562C6"/>
  </w:style>
  <w:style w:type="paragraph" w:customStyle="1" w:styleId="B45A37E059C24F06B5E2C734FFD48099">
    <w:name w:val="B45A37E059C24F06B5E2C734FFD48099"/>
    <w:rsid w:val="002562C6"/>
  </w:style>
  <w:style w:type="paragraph" w:customStyle="1" w:styleId="233A66770CC7475A9EE8D9671B708F34">
    <w:name w:val="233A66770CC7475A9EE8D9671B708F34"/>
    <w:rsid w:val="002562C6"/>
  </w:style>
  <w:style w:type="paragraph" w:customStyle="1" w:styleId="79CD741CFBFC48428987282C92B74066">
    <w:name w:val="79CD741CFBFC48428987282C92B74066"/>
    <w:rsid w:val="002562C6"/>
  </w:style>
  <w:style w:type="paragraph" w:customStyle="1" w:styleId="A20795A8061D4D088C797EC8DD99443D">
    <w:name w:val="A20795A8061D4D088C797EC8DD99443D"/>
    <w:rsid w:val="002562C6"/>
  </w:style>
  <w:style w:type="paragraph" w:customStyle="1" w:styleId="AFF155859700464097D010A83C741E94">
    <w:name w:val="AFF155859700464097D010A83C741E94"/>
    <w:rsid w:val="002562C6"/>
  </w:style>
  <w:style w:type="paragraph" w:customStyle="1" w:styleId="2B41045ECFF649CB8CB5683AC2E70147">
    <w:name w:val="2B41045ECFF649CB8CB5683AC2E70147"/>
    <w:rsid w:val="002562C6"/>
  </w:style>
  <w:style w:type="paragraph" w:customStyle="1" w:styleId="98989B77E9854FB68589D79B60A088F1">
    <w:name w:val="98989B77E9854FB68589D79B60A088F1"/>
    <w:rsid w:val="002562C6"/>
  </w:style>
  <w:style w:type="paragraph" w:customStyle="1" w:styleId="5D03563B28154A7E9C66A795951645F3">
    <w:name w:val="5D03563B28154A7E9C66A795951645F3"/>
    <w:rsid w:val="002562C6"/>
  </w:style>
  <w:style w:type="paragraph" w:customStyle="1" w:styleId="FC1DB7C22FBD4AAEA8EE32108ED30E3E">
    <w:name w:val="FC1DB7C22FBD4AAEA8EE32108ED30E3E"/>
    <w:rsid w:val="002562C6"/>
  </w:style>
  <w:style w:type="paragraph" w:customStyle="1" w:styleId="B57991A942244185BAFA73C59237A3DC">
    <w:name w:val="B57991A942244185BAFA73C59237A3DC"/>
    <w:rsid w:val="002562C6"/>
  </w:style>
  <w:style w:type="paragraph" w:customStyle="1" w:styleId="8398D168BDF149E59BEF3326801EA764">
    <w:name w:val="8398D168BDF149E59BEF3326801EA764"/>
    <w:rsid w:val="002562C6"/>
  </w:style>
  <w:style w:type="paragraph" w:customStyle="1" w:styleId="B72D68FBE8A1466B95A366422FBCE026">
    <w:name w:val="B72D68FBE8A1466B95A366422FBCE026"/>
    <w:rsid w:val="002562C6"/>
  </w:style>
  <w:style w:type="paragraph" w:customStyle="1" w:styleId="DA22152965FE46C1B8ED2E64BE467EAF">
    <w:name w:val="DA22152965FE46C1B8ED2E64BE467EAF"/>
    <w:rsid w:val="002562C6"/>
  </w:style>
  <w:style w:type="paragraph" w:customStyle="1" w:styleId="F08D0380BFB74B9DBE4E80B3D0443ECD">
    <w:name w:val="F08D0380BFB74B9DBE4E80B3D0443ECD"/>
    <w:rsid w:val="002562C6"/>
  </w:style>
  <w:style w:type="paragraph" w:customStyle="1" w:styleId="656F32E0D6EB499B9DF3C5C768AC2224">
    <w:name w:val="656F32E0D6EB499B9DF3C5C768AC2224"/>
    <w:rsid w:val="002562C6"/>
  </w:style>
  <w:style w:type="paragraph" w:customStyle="1" w:styleId="521A94F0A5C842C4BB20FE88A96698B6">
    <w:name w:val="521A94F0A5C842C4BB20FE88A96698B6"/>
    <w:rsid w:val="002562C6"/>
  </w:style>
  <w:style w:type="paragraph" w:customStyle="1" w:styleId="4AE288D3DA1540A0AF4D9D136A3F91CE">
    <w:name w:val="4AE288D3DA1540A0AF4D9D136A3F91CE"/>
    <w:rsid w:val="002562C6"/>
  </w:style>
  <w:style w:type="paragraph" w:customStyle="1" w:styleId="97A26205516C40A2882C970BA486F63C">
    <w:name w:val="97A26205516C40A2882C970BA486F63C"/>
    <w:rsid w:val="002562C6"/>
  </w:style>
  <w:style w:type="paragraph" w:customStyle="1" w:styleId="AB635CD559EC43D781FEDC82CDE1D6D8">
    <w:name w:val="AB635CD559EC43D781FEDC82CDE1D6D8"/>
    <w:rsid w:val="002562C6"/>
  </w:style>
  <w:style w:type="paragraph" w:customStyle="1" w:styleId="89E1BEE05B884E95BCAC1E2C56DDC422">
    <w:name w:val="89E1BEE05B884E95BCAC1E2C56DDC422"/>
    <w:rsid w:val="002562C6"/>
  </w:style>
  <w:style w:type="paragraph" w:customStyle="1" w:styleId="6B781F5609F6498A847DFDF565DC7FD3">
    <w:name w:val="6B781F5609F6498A847DFDF565DC7FD3"/>
    <w:rsid w:val="002562C6"/>
  </w:style>
  <w:style w:type="paragraph" w:customStyle="1" w:styleId="46E0216F95FA4E4CB26C1A40E67E5B2A">
    <w:name w:val="46E0216F95FA4E4CB26C1A40E67E5B2A"/>
    <w:rsid w:val="002562C6"/>
  </w:style>
  <w:style w:type="paragraph" w:customStyle="1" w:styleId="140D62F5CE4E4C48BEF44DE1672131A5">
    <w:name w:val="140D62F5CE4E4C48BEF44DE1672131A5"/>
    <w:rsid w:val="002562C6"/>
  </w:style>
  <w:style w:type="paragraph" w:customStyle="1" w:styleId="F240B2C531764D589A6C9CA9346B3F8D">
    <w:name w:val="F240B2C531764D589A6C9CA9346B3F8D"/>
    <w:rsid w:val="002562C6"/>
  </w:style>
  <w:style w:type="paragraph" w:customStyle="1" w:styleId="B9B1871017E147899A1BCFED19E12FE5">
    <w:name w:val="B9B1871017E147899A1BCFED19E12FE5"/>
    <w:rsid w:val="002562C6"/>
  </w:style>
  <w:style w:type="paragraph" w:customStyle="1" w:styleId="0165CA4534A84DDFAA835477367CEEB9">
    <w:name w:val="0165CA4534A84DDFAA835477367CEEB9"/>
    <w:rsid w:val="002562C6"/>
  </w:style>
  <w:style w:type="paragraph" w:customStyle="1" w:styleId="EC2400691D9D4F8AA6AD53F706B95017">
    <w:name w:val="EC2400691D9D4F8AA6AD53F706B95017"/>
    <w:rsid w:val="002562C6"/>
  </w:style>
  <w:style w:type="paragraph" w:customStyle="1" w:styleId="6DF26875DF134D1B9338EE712DB70A03">
    <w:name w:val="6DF26875DF134D1B9338EE712DB70A03"/>
    <w:rsid w:val="002562C6"/>
  </w:style>
  <w:style w:type="paragraph" w:customStyle="1" w:styleId="4419B5B62E2B471E9E526574111A6C62">
    <w:name w:val="4419B5B62E2B471E9E526574111A6C62"/>
    <w:rsid w:val="002562C6"/>
  </w:style>
  <w:style w:type="paragraph" w:customStyle="1" w:styleId="F435F7FBC3A8471E82D790C0FDC03C05">
    <w:name w:val="F435F7FBC3A8471E82D790C0FDC03C05"/>
    <w:rsid w:val="002562C6"/>
  </w:style>
  <w:style w:type="paragraph" w:customStyle="1" w:styleId="83C0C3E7AC7D4681800D5F0990A50DBB">
    <w:name w:val="83C0C3E7AC7D4681800D5F0990A50DBB"/>
    <w:rsid w:val="002562C6"/>
  </w:style>
  <w:style w:type="paragraph" w:customStyle="1" w:styleId="89C51A8FD3934F71887575EB443F05C9">
    <w:name w:val="89C51A8FD3934F71887575EB443F05C9"/>
    <w:rsid w:val="002562C6"/>
  </w:style>
  <w:style w:type="paragraph" w:customStyle="1" w:styleId="D1FF312AA0964908B67E401181D67181">
    <w:name w:val="D1FF312AA0964908B67E401181D67181"/>
    <w:rsid w:val="002562C6"/>
  </w:style>
  <w:style w:type="paragraph" w:customStyle="1" w:styleId="DBFA2BA1C0A34198B5A2CD5DDEECA22B">
    <w:name w:val="DBFA2BA1C0A34198B5A2CD5DDEECA22B"/>
    <w:rsid w:val="002562C6"/>
  </w:style>
  <w:style w:type="paragraph" w:customStyle="1" w:styleId="5BAB74DA888D4462A15AA31A012968CD">
    <w:name w:val="5BAB74DA888D4462A15AA31A012968CD"/>
    <w:rsid w:val="002562C6"/>
  </w:style>
  <w:style w:type="paragraph" w:customStyle="1" w:styleId="7F040C4663814F979F0818D7869DE115">
    <w:name w:val="7F040C4663814F979F0818D7869DE115"/>
    <w:rsid w:val="002562C6"/>
  </w:style>
  <w:style w:type="paragraph" w:customStyle="1" w:styleId="B0E16AEB278C482799D99AEC4DFAE872">
    <w:name w:val="B0E16AEB278C482799D99AEC4DFAE872"/>
    <w:rsid w:val="002562C6"/>
  </w:style>
  <w:style w:type="paragraph" w:customStyle="1" w:styleId="6A73210FC3CE4733843154A4297C5B27">
    <w:name w:val="6A73210FC3CE4733843154A4297C5B27"/>
    <w:rsid w:val="002562C6"/>
  </w:style>
  <w:style w:type="paragraph" w:customStyle="1" w:styleId="88027D21B55341938E6A7CC275DEF2F4">
    <w:name w:val="88027D21B55341938E6A7CC275DEF2F4"/>
    <w:rsid w:val="002562C6"/>
  </w:style>
  <w:style w:type="paragraph" w:customStyle="1" w:styleId="BF82CC2914F049B8ADA60517ADFA3DD2">
    <w:name w:val="BF82CC2914F049B8ADA60517ADFA3DD2"/>
    <w:rsid w:val="002562C6"/>
  </w:style>
  <w:style w:type="paragraph" w:customStyle="1" w:styleId="B439EA4856264A45B8B9969915CF618F">
    <w:name w:val="B439EA4856264A45B8B9969915CF618F"/>
    <w:rsid w:val="002562C6"/>
  </w:style>
  <w:style w:type="paragraph" w:customStyle="1" w:styleId="36277F5B96274954AA0186817F139E3A">
    <w:name w:val="36277F5B96274954AA0186817F139E3A"/>
    <w:rsid w:val="002562C6"/>
  </w:style>
  <w:style w:type="paragraph" w:customStyle="1" w:styleId="C3ED798819E84DC7B52DA4432D1BDFF1">
    <w:name w:val="C3ED798819E84DC7B52DA4432D1BDFF1"/>
    <w:rsid w:val="002562C6"/>
  </w:style>
  <w:style w:type="paragraph" w:customStyle="1" w:styleId="BAA15EBA4A88463EB2BC490606DC145B">
    <w:name w:val="BAA15EBA4A88463EB2BC490606DC145B"/>
    <w:rsid w:val="002562C6"/>
  </w:style>
  <w:style w:type="paragraph" w:customStyle="1" w:styleId="EE45D4A126434C4F8DDDFB457E1E5D7F">
    <w:name w:val="EE45D4A126434C4F8DDDFB457E1E5D7F"/>
    <w:rsid w:val="002562C6"/>
  </w:style>
  <w:style w:type="paragraph" w:customStyle="1" w:styleId="7A2E793CDCAD487B94FE0C81AEBBD381">
    <w:name w:val="7A2E793CDCAD487B94FE0C81AEBBD381"/>
    <w:rsid w:val="002562C6"/>
  </w:style>
  <w:style w:type="paragraph" w:customStyle="1" w:styleId="38C12890DEFF48ADA3BA2A6A8C4A9BF2">
    <w:name w:val="38C12890DEFF48ADA3BA2A6A8C4A9BF2"/>
    <w:rsid w:val="002562C6"/>
  </w:style>
  <w:style w:type="paragraph" w:customStyle="1" w:styleId="89684A2A334F40B8B730DB9F575F897F">
    <w:name w:val="89684A2A334F40B8B730DB9F575F897F"/>
    <w:rsid w:val="002562C6"/>
  </w:style>
  <w:style w:type="paragraph" w:customStyle="1" w:styleId="90CB05EE74F347D5B7BE9556FE33ED5D">
    <w:name w:val="90CB05EE74F347D5B7BE9556FE33ED5D"/>
    <w:rsid w:val="002562C6"/>
  </w:style>
  <w:style w:type="paragraph" w:customStyle="1" w:styleId="625FEA6B143C42C4A49406A3DC5C587A">
    <w:name w:val="625FEA6B143C42C4A49406A3DC5C587A"/>
    <w:rsid w:val="002562C6"/>
  </w:style>
  <w:style w:type="paragraph" w:customStyle="1" w:styleId="6EE17477D0214773A26F8DE78730F05C">
    <w:name w:val="6EE17477D0214773A26F8DE78730F05C"/>
    <w:rsid w:val="002562C6"/>
  </w:style>
  <w:style w:type="paragraph" w:customStyle="1" w:styleId="BA5C6FF9DD5D4A7B838F49830F9B9B93">
    <w:name w:val="BA5C6FF9DD5D4A7B838F49830F9B9B93"/>
    <w:rsid w:val="002562C6"/>
  </w:style>
  <w:style w:type="paragraph" w:customStyle="1" w:styleId="AEECC2C5D3284DBCA4703E29B9BC4A99">
    <w:name w:val="AEECC2C5D3284DBCA4703E29B9BC4A99"/>
    <w:rsid w:val="002562C6"/>
  </w:style>
  <w:style w:type="paragraph" w:customStyle="1" w:styleId="FD2E1E88C9A144BBA77E1DEB5D11AD64">
    <w:name w:val="FD2E1E88C9A144BBA77E1DEB5D11AD64"/>
    <w:rsid w:val="002562C6"/>
  </w:style>
  <w:style w:type="paragraph" w:customStyle="1" w:styleId="DDCDFE620AFA4792AA22EDD99DF00FFB">
    <w:name w:val="DDCDFE620AFA4792AA22EDD99DF00FFB"/>
    <w:rsid w:val="002562C6"/>
  </w:style>
  <w:style w:type="paragraph" w:customStyle="1" w:styleId="9E30FC5101CE4057867EBB28887241E4">
    <w:name w:val="9E30FC5101CE4057867EBB28887241E4"/>
    <w:rsid w:val="002562C6"/>
  </w:style>
  <w:style w:type="paragraph" w:customStyle="1" w:styleId="6B08CF0AFE50411BB7492BDA9DE77735">
    <w:name w:val="6B08CF0AFE50411BB7492BDA9DE77735"/>
    <w:rsid w:val="002562C6"/>
  </w:style>
  <w:style w:type="paragraph" w:customStyle="1" w:styleId="B231B01F622B46B6A81A5E968414BA1B">
    <w:name w:val="B231B01F622B46B6A81A5E968414BA1B"/>
    <w:rsid w:val="002562C6"/>
  </w:style>
  <w:style w:type="paragraph" w:customStyle="1" w:styleId="B03DACF8AB4A45F8A566F8A564719AC5">
    <w:name w:val="B03DACF8AB4A45F8A566F8A564719AC5"/>
    <w:rsid w:val="002562C6"/>
  </w:style>
  <w:style w:type="paragraph" w:customStyle="1" w:styleId="4724E4E8A186477BAA6703D4AB2A992D">
    <w:name w:val="4724E4E8A186477BAA6703D4AB2A992D"/>
    <w:rsid w:val="002562C6"/>
  </w:style>
  <w:style w:type="paragraph" w:customStyle="1" w:styleId="6382141371764D2F88FC531B5066C49A">
    <w:name w:val="6382141371764D2F88FC531B5066C49A"/>
    <w:rsid w:val="002562C6"/>
  </w:style>
  <w:style w:type="paragraph" w:customStyle="1" w:styleId="FB268F432A25441D9CCCAD9315D7A695">
    <w:name w:val="FB268F432A25441D9CCCAD9315D7A695"/>
    <w:rsid w:val="002562C6"/>
  </w:style>
  <w:style w:type="paragraph" w:customStyle="1" w:styleId="07E67CC4BD274329840AEEC5A9B138B9">
    <w:name w:val="07E67CC4BD274329840AEEC5A9B138B9"/>
    <w:rsid w:val="002562C6"/>
  </w:style>
  <w:style w:type="paragraph" w:customStyle="1" w:styleId="598BE8A94D4E467DAE7E7A70508F5689">
    <w:name w:val="598BE8A94D4E467DAE7E7A70508F5689"/>
    <w:rsid w:val="002562C6"/>
  </w:style>
  <w:style w:type="paragraph" w:customStyle="1" w:styleId="E20106F17C6E4A1DA168626853314BA3">
    <w:name w:val="E20106F17C6E4A1DA168626853314BA3"/>
    <w:rsid w:val="002562C6"/>
  </w:style>
  <w:style w:type="paragraph" w:customStyle="1" w:styleId="005E4E5602E94A27AF1DAE65FCDFEDA1">
    <w:name w:val="005E4E5602E94A27AF1DAE65FCDFEDA1"/>
    <w:rsid w:val="002562C6"/>
  </w:style>
  <w:style w:type="paragraph" w:customStyle="1" w:styleId="F711F6107C814CC180D8D7A05D67D6BB">
    <w:name w:val="F711F6107C814CC180D8D7A05D67D6BB"/>
    <w:rsid w:val="002562C6"/>
  </w:style>
  <w:style w:type="paragraph" w:customStyle="1" w:styleId="F6BE0CA855FC4599B97727415801B75D">
    <w:name w:val="F6BE0CA855FC4599B97727415801B75D"/>
    <w:rsid w:val="002562C6"/>
  </w:style>
  <w:style w:type="paragraph" w:customStyle="1" w:styleId="99C62C5F74AC4955B3EF19489BFD8D9E">
    <w:name w:val="99C62C5F74AC4955B3EF19489BFD8D9E"/>
    <w:rsid w:val="002562C6"/>
  </w:style>
  <w:style w:type="paragraph" w:customStyle="1" w:styleId="33320E6A9DC6489FA9966F69DA5C5434">
    <w:name w:val="33320E6A9DC6489FA9966F69DA5C5434"/>
    <w:rsid w:val="002562C6"/>
  </w:style>
  <w:style w:type="paragraph" w:customStyle="1" w:styleId="8DBB689AA78D43E893F651EE43AFBB30">
    <w:name w:val="8DBB689AA78D43E893F651EE43AFBB30"/>
    <w:rsid w:val="002562C6"/>
  </w:style>
  <w:style w:type="paragraph" w:customStyle="1" w:styleId="F7717F7A9BA44057A87D95719B7D10D1">
    <w:name w:val="F7717F7A9BA44057A87D95719B7D10D1"/>
    <w:rsid w:val="002562C6"/>
  </w:style>
  <w:style w:type="paragraph" w:customStyle="1" w:styleId="F3155BBB7500448FA4A19798D309BFFD">
    <w:name w:val="F3155BBB7500448FA4A19798D309BFFD"/>
    <w:rsid w:val="002562C6"/>
  </w:style>
  <w:style w:type="paragraph" w:customStyle="1" w:styleId="8CA8596D8BA743F684B325E329AC4962">
    <w:name w:val="8CA8596D8BA743F684B325E329AC4962"/>
    <w:rsid w:val="002562C6"/>
  </w:style>
  <w:style w:type="paragraph" w:customStyle="1" w:styleId="065539C449FE4887979A778C1828CB51">
    <w:name w:val="065539C449FE4887979A778C1828CB51"/>
    <w:rsid w:val="002562C6"/>
  </w:style>
  <w:style w:type="paragraph" w:customStyle="1" w:styleId="A5DEE899B75E47529B1E3DAE1E90FBF0">
    <w:name w:val="A5DEE899B75E47529B1E3DAE1E90FBF0"/>
    <w:rsid w:val="002562C6"/>
  </w:style>
  <w:style w:type="paragraph" w:customStyle="1" w:styleId="45DF8980CE8F4A498213DCE91D17E4A0">
    <w:name w:val="45DF8980CE8F4A498213DCE91D17E4A0"/>
    <w:rsid w:val="002562C6"/>
  </w:style>
  <w:style w:type="paragraph" w:customStyle="1" w:styleId="F043064D75B241C696D1BEBCFD8972AC">
    <w:name w:val="F043064D75B241C696D1BEBCFD8972AC"/>
    <w:rsid w:val="002562C6"/>
  </w:style>
  <w:style w:type="paragraph" w:customStyle="1" w:styleId="8111175CDB3C41BF8441C1083934BE5E">
    <w:name w:val="8111175CDB3C41BF8441C1083934BE5E"/>
    <w:rsid w:val="002562C6"/>
  </w:style>
  <w:style w:type="paragraph" w:customStyle="1" w:styleId="4052C02AA070427D87B9E403906EAA5C">
    <w:name w:val="4052C02AA070427D87B9E403906EAA5C"/>
    <w:rsid w:val="002562C6"/>
  </w:style>
  <w:style w:type="paragraph" w:customStyle="1" w:styleId="45EFAA080CAC4411A45888DD8E7671D7">
    <w:name w:val="45EFAA080CAC4411A45888DD8E7671D7"/>
    <w:rsid w:val="002562C6"/>
  </w:style>
  <w:style w:type="paragraph" w:customStyle="1" w:styleId="A32E52D3C35048B58AC280099EAA1EE1">
    <w:name w:val="A32E52D3C35048B58AC280099EAA1EE1"/>
    <w:rsid w:val="002562C6"/>
  </w:style>
  <w:style w:type="paragraph" w:customStyle="1" w:styleId="4AF39127AEFB4057A0D1F8306CB54F0E">
    <w:name w:val="4AF39127AEFB4057A0D1F8306CB54F0E"/>
    <w:rsid w:val="002562C6"/>
  </w:style>
  <w:style w:type="paragraph" w:customStyle="1" w:styleId="056503DDAE7746E59A9565E9AD89D85C">
    <w:name w:val="056503DDAE7746E59A9565E9AD89D85C"/>
    <w:rsid w:val="002562C6"/>
  </w:style>
  <w:style w:type="paragraph" w:customStyle="1" w:styleId="B7545C508236448EA5AB657765582AD7">
    <w:name w:val="B7545C508236448EA5AB657765582AD7"/>
    <w:rsid w:val="002562C6"/>
  </w:style>
  <w:style w:type="paragraph" w:customStyle="1" w:styleId="8A677D05D54E462884B48382A2A3795C">
    <w:name w:val="8A677D05D54E462884B48382A2A3795C"/>
    <w:rsid w:val="002562C6"/>
  </w:style>
  <w:style w:type="paragraph" w:customStyle="1" w:styleId="F2E311DDA72B48019EC6D1D399D78801">
    <w:name w:val="F2E311DDA72B48019EC6D1D399D78801"/>
    <w:rsid w:val="002562C6"/>
  </w:style>
  <w:style w:type="paragraph" w:customStyle="1" w:styleId="0015F008C74243C08AC80B8FE6147339">
    <w:name w:val="0015F008C74243C08AC80B8FE6147339"/>
    <w:rsid w:val="002562C6"/>
  </w:style>
  <w:style w:type="paragraph" w:customStyle="1" w:styleId="A46B03E81FEF4240AD763ECF98CEC264">
    <w:name w:val="A46B03E81FEF4240AD763ECF98CEC264"/>
    <w:rsid w:val="002562C6"/>
  </w:style>
  <w:style w:type="paragraph" w:customStyle="1" w:styleId="7EFCA08225AF4517842C5B769DBC6B10">
    <w:name w:val="7EFCA08225AF4517842C5B769DBC6B10"/>
    <w:rsid w:val="002562C6"/>
  </w:style>
  <w:style w:type="paragraph" w:customStyle="1" w:styleId="A1A290153B094E83ADB2BA10F5BA9138">
    <w:name w:val="A1A290153B094E83ADB2BA10F5BA9138"/>
    <w:rsid w:val="002562C6"/>
  </w:style>
  <w:style w:type="paragraph" w:customStyle="1" w:styleId="AC6770644D9C4DBFB062BEB9D4CD8710">
    <w:name w:val="AC6770644D9C4DBFB062BEB9D4CD8710"/>
    <w:rsid w:val="002562C6"/>
  </w:style>
  <w:style w:type="paragraph" w:customStyle="1" w:styleId="1357D73DC8FD496CB41DC23CC4D8EEFD">
    <w:name w:val="1357D73DC8FD496CB41DC23CC4D8EEFD"/>
    <w:rsid w:val="002562C6"/>
  </w:style>
  <w:style w:type="paragraph" w:customStyle="1" w:styleId="17EDE18692EE4758B1BF54EE54CA2CEA">
    <w:name w:val="17EDE18692EE4758B1BF54EE54CA2CEA"/>
    <w:rsid w:val="002562C6"/>
  </w:style>
  <w:style w:type="paragraph" w:customStyle="1" w:styleId="70F643A972AC4D0BB7B45D94C2FD01DC">
    <w:name w:val="70F643A972AC4D0BB7B45D94C2FD01DC"/>
    <w:rsid w:val="002562C6"/>
  </w:style>
  <w:style w:type="paragraph" w:customStyle="1" w:styleId="429E6EE45979415E8280C7ACB1C8B3FE">
    <w:name w:val="429E6EE45979415E8280C7ACB1C8B3FE"/>
    <w:rsid w:val="002562C6"/>
  </w:style>
  <w:style w:type="paragraph" w:customStyle="1" w:styleId="0BAE727A6106403EA0F5766F2B8CA26C">
    <w:name w:val="0BAE727A6106403EA0F5766F2B8CA26C"/>
    <w:rsid w:val="002562C6"/>
  </w:style>
  <w:style w:type="paragraph" w:customStyle="1" w:styleId="588FFBEC9832459390E48F03325B04C2">
    <w:name w:val="588FFBEC9832459390E48F03325B04C2"/>
    <w:rsid w:val="002562C6"/>
  </w:style>
  <w:style w:type="paragraph" w:customStyle="1" w:styleId="26DAC1757F8E482B913C67169EB98CB3">
    <w:name w:val="26DAC1757F8E482B913C67169EB98CB3"/>
    <w:rsid w:val="002562C6"/>
  </w:style>
  <w:style w:type="paragraph" w:customStyle="1" w:styleId="C8A465D24A2445319533691D5F90A23C">
    <w:name w:val="C8A465D24A2445319533691D5F90A23C"/>
    <w:rsid w:val="002562C6"/>
  </w:style>
  <w:style w:type="paragraph" w:customStyle="1" w:styleId="75D6F390F4004D0598BE4621C8352D69">
    <w:name w:val="75D6F390F4004D0598BE4621C8352D69"/>
    <w:rsid w:val="002562C6"/>
  </w:style>
  <w:style w:type="paragraph" w:customStyle="1" w:styleId="719A56D426CA46739CA9A57E47B11EFD">
    <w:name w:val="719A56D426CA46739CA9A57E47B11EFD"/>
    <w:rsid w:val="002562C6"/>
  </w:style>
  <w:style w:type="paragraph" w:customStyle="1" w:styleId="A1B2E81D1BA74E61896C6431BF09DF78">
    <w:name w:val="A1B2E81D1BA74E61896C6431BF09DF78"/>
    <w:rsid w:val="002562C6"/>
  </w:style>
  <w:style w:type="paragraph" w:customStyle="1" w:styleId="A47952298619458C8E0F0DAA9BE81693">
    <w:name w:val="A47952298619458C8E0F0DAA9BE81693"/>
    <w:rsid w:val="002562C6"/>
  </w:style>
  <w:style w:type="paragraph" w:customStyle="1" w:styleId="903B3AAAA22C442D8AE298371337100E">
    <w:name w:val="903B3AAAA22C442D8AE298371337100E"/>
    <w:rsid w:val="002562C6"/>
  </w:style>
  <w:style w:type="paragraph" w:customStyle="1" w:styleId="FD20D277B0F74E1DAD3F88F76C0B5901">
    <w:name w:val="FD20D277B0F74E1DAD3F88F76C0B5901"/>
    <w:rsid w:val="002562C6"/>
  </w:style>
  <w:style w:type="paragraph" w:customStyle="1" w:styleId="97242EA6927548A7A10529C920DEFA78">
    <w:name w:val="97242EA6927548A7A10529C920DEFA78"/>
    <w:rsid w:val="002562C6"/>
  </w:style>
  <w:style w:type="paragraph" w:customStyle="1" w:styleId="0C514257D31D427EA0DD5D32118CCDC2">
    <w:name w:val="0C514257D31D427EA0DD5D32118CCDC2"/>
    <w:rsid w:val="002562C6"/>
  </w:style>
  <w:style w:type="paragraph" w:customStyle="1" w:styleId="11E07006223E499495F2E1C3A2D18365">
    <w:name w:val="11E07006223E499495F2E1C3A2D18365"/>
    <w:rsid w:val="002562C6"/>
  </w:style>
  <w:style w:type="paragraph" w:customStyle="1" w:styleId="3762BC8BB79E4EBF939B2A31F2FF8B19">
    <w:name w:val="3762BC8BB79E4EBF939B2A31F2FF8B19"/>
    <w:rsid w:val="002562C6"/>
  </w:style>
  <w:style w:type="paragraph" w:customStyle="1" w:styleId="6E6BF0C06D3041899E9F090DF28074C4">
    <w:name w:val="6E6BF0C06D3041899E9F090DF28074C4"/>
    <w:rsid w:val="002562C6"/>
  </w:style>
  <w:style w:type="paragraph" w:customStyle="1" w:styleId="E3CE21A1538747B588EEC26873306123">
    <w:name w:val="E3CE21A1538747B588EEC26873306123"/>
    <w:rsid w:val="002562C6"/>
  </w:style>
  <w:style w:type="paragraph" w:customStyle="1" w:styleId="E5733B0E342B4B2ABF7048BEAAD3658C">
    <w:name w:val="E5733B0E342B4B2ABF7048BEAAD3658C"/>
    <w:rsid w:val="002562C6"/>
  </w:style>
  <w:style w:type="paragraph" w:customStyle="1" w:styleId="D74161176C214B7C828ED8B1D069A119">
    <w:name w:val="D74161176C214B7C828ED8B1D069A119"/>
    <w:rsid w:val="002562C6"/>
  </w:style>
  <w:style w:type="paragraph" w:customStyle="1" w:styleId="3BFD22CF81364742A0CB1189432CF26B">
    <w:name w:val="3BFD22CF81364742A0CB1189432CF26B"/>
    <w:rsid w:val="002562C6"/>
  </w:style>
  <w:style w:type="paragraph" w:customStyle="1" w:styleId="9458804094BD4C62AFD8D48095295E5E">
    <w:name w:val="9458804094BD4C62AFD8D48095295E5E"/>
    <w:rsid w:val="002562C6"/>
  </w:style>
  <w:style w:type="paragraph" w:customStyle="1" w:styleId="66EE1386158F46AE895D1516333260AF">
    <w:name w:val="66EE1386158F46AE895D1516333260AF"/>
    <w:rsid w:val="002562C6"/>
  </w:style>
  <w:style w:type="paragraph" w:customStyle="1" w:styleId="04279C8D7EF442559E549D5C6E71A551">
    <w:name w:val="04279C8D7EF442559E549D5C6E71A551"/>
    <w:rsid w:val="002562C6"/>
  </w:style>
  <w:style w:type="paragraph" w:customStyle="1" w:styleId="A01249F153C345DC96D0B36E805A7D74">
    <w:name w:val="A01249F153C345DC96D0B36E805A7D74"/>
    <w:rsid w:val="002562C6"/>
  </w:style>
  <w:style w:type="paragraph" w:customStyle="1" w:styleId="B7531EDB862D4C198EBB91369F165028">
    <w:name w:val="B7531EDB862D4C198EBB91369F165028"/>
    <w:rsid w:val="002562C6"/>
  </w:style>
  <w:style w:type="paragraph" w:customStyle="1" w:styleId="13382EF5D18A4C17B4CD2C7A28B005DC">
    <w:name w:val="13382EF5D18A4C17B4CD2C7A28B005DC"/>
    <w:rsid w:val="002562C6"/>
  </w:style>
  <w:style w:type="paragraph" w:customStyle="1" w:styleId="88011345EEEF4376B03D94F5F0A3AD54">
    <w:name w:val="88011345EEEF4376B03D94F5F0A3AD54"/>
    <w:rsid w:val="002562C6"/>
  </w:style>
  <w:style w:type="paragraph" w:customStyle="1" w:styleId="9634F7FA4E814172B9A8DA4C26404DAB">
    <w:name w:val="9634F7FA4E814172B9A8DA4C26404DAB"/>
    <w:rsid w:val="002562C6"/>
  </w:style>
  <w:style w:type="paragraph" w:customStyle="1" w:styleId="E370B6B30D934C31AE062037EB2506BE">
    <w:name w:val="E370B6B30D934C31AE062037EB2506BE"/>
    <w:rsid w:val="002562C6"/>
  </w:style>
  <w:style w:type="paragraph" w:customStyle="1" w:styleId="DC17425EBEED4A6AB5BC031770BA3334">
    <w:name w:val="DC17425EBEED4A6AB5BC031770BA3334"/>
    <w:rsid w:val="002562C6"/>
  </w:style>
  <w:style w:type="paragraph" w:customStyle="1" w:styleId="6B3253E610C749689F49C11361ED6054">
    <w:name w:val="6B3253E610C749689F49C11361ED6054"/>
    <w:rsid w:val="002562C6"/>
  </w:style>
  <w:style w:type="paragraph" w:customStyle="1" w:styleId="5E994AE188184DC19725375D451871C5">
    <w:name w:val="5E994AE188184DC19725375D451871C5"/>
    <w:rsid w:val="002562C6"/>
  </w:style>
  <w:style w:type="paragraph" w:customStyle="1" w:styleId="50DA936598AA4EEC88E9EF70112AA567">
    <w:name w:val="50DA936598AA4EEC88E9EF70112AA567"/>
    <w:rsid w:val="002562C6"/>
  </w:style>
  <w:style w:type="paragraph" w:customStyle="1" w:styleId="C350F48597F04A23BFDE35C8F71FB9F4">
    <w:name w:val="C350F48597F04A23BFDE35C8F71FB9F4"/>
    <w:rsid w:val="002562C6"/>
  </w:style>
  <w:style w:type="paragraph" w:customStyle="1" w:styleId="790134D2BF7040AFA4B28A5C01EE0B17">
    <w:name w:val="790134D2BF7040AFA4B28A5C01EE0B17"/>
    <w:rsid w:val="002562C6"/>
  </w:style>
  <w:style w:type="paragraph" w:customStyle="1" w:styleId="18B0BB567BAC4323A24305673229EAE5">
    <w:name w:val="18B0BB567BAC4323A24305673229EAE5"/>
    <w:rsid w:val="002562C6"/>
  </w:style>
  <w:style w:type="paragraph" w:customStyle="1" w:styleId="CC500D90B7CB4037B0FC1434C37F3F26">
    <w:name w:val="CC500D90B7CB4037B0FC1434C37F3F26"/>
    <w:rsid w:val="002562C6"/>
  </w:style>
  <w:style w:type="paragraph" w:customStyle="1" w:styleId="0F96221D4CD4469A9EF88DF6BD7F5CA2">
    <w:name w:val="0F96221D4CD4469A9EF88DF6BD7F5CA2"/>
    <w:rsid w:val="002562C6"/>
  </w:style>
  <w:style w:type="paragraph" w:customStyle="1" w:styleId="DC0835EDDB30438787319F040073B83A">
    <w:name w:val="DC0835EDDB30438787319F040073B83A"/>
    <w:rsid w:val="002562C6"/>
  </w:style>
  <w:style w:type="paragraph" w:customStyle="1" w:styleId="7569B4E5153A40CBB22BFF98B3794E45">
    <w:name w:val="7569B4E5153A40CBB22BFF98B3794E45"/>
    <w:rsid w:val="002562C6"/>
  </w:style>
  <w:style w:type="paragraph" w:customStyle="1" w:styleId="84339E8B41104703B2C3F3E91C19979A">
    <w:name w:val="84339E8B41104703B2C3F3E91C19979A"/>
    <w:rsid w:val="002562C6"/>
  </w:style>
  <w:style w:type="paragraph" w:customStyle="1" w:styleId="48E4854F5C704ABFB25AE53ECAE83A4C">
    <w:name w:val="48E4854F5C704ABFB25AE53ECAE83A4C"/>
    <w:rsid w:val="002562C6"/>
  </w:style>
  <w:style w:type="paragraph" w:customStyle="1" w:styleId="9E38AA32B0054B25BE16AFDF0E494220">
    <w:name w:val="9E38AA32B0054B25BE16AFDF0E494220"/>
    <w:rsid w:val="002562C6"/>
  </w:style>
  <w:style w:type="paragraph" w:customStyle="1" w:styleId="8BDC0BE73F184AD089013C0286A44CA0">
    <w:name w:val="8BDC0BE73F184AD089013C0286A44CA0"/>
    <w:rsid w:val="002562C6"/>
  </w:style>
  <w:style w:type="paragraph" w:customStyle="1" w:styleId="7E0CAB41492443CA8FAF0936488E4C94">
    <w:name w:val="7E0CAB41492443CA8FAF0936488E4C94"/>
    <w:rsid w:val="002562C6"/>
  </w:style>
  <w:style w:type="paragraph" w:customStyle="1" w:styleId="AF11C0CF62B3403297C2F5E8E3E1D834">
    <w:name w:val="AF11C0CF62B3403297C2F5E8E3E1D834"/>
    <w:rsid w:val="002562C6"/>
  </w:style>
  <w:style w:type="paragraph" w:customStyle="1" w:styleId="4FA64CAD78D040C18229A79D6BA7F54C">
    <w:name w:val="4FA64CAD78D040C18229A79D6BA7F54C"/>
    <w:rsid w:val="002562C6"/>
  </w:style>
  <w:style w:type="paragraph" w:customStyle="1" w:styleId="21DB14B801AB48E8BD279B4E63024002">
    <w:name w:val="21DB14B801AB48E8BD279B4E63024002"/>
    <w:rsid w:val="002562C6"/>
  </w:style>
  <w:style w:type="paragraph" w:customStyle="1" w:styleId="BC908EA5AD5D4996B3765FC1DD9F8E34">
    <w:name w:val="BC908EA5AD5D4996B3765FC1DD9F8E34"/>
    <w:rsid w:val="002562C6"/>
  </w:style>
  <w:style w:type="paragraph" w:customStyle="1" w:styleId="A9EC0954D6DB41DC99BA4582D634CC9F">
    <w:name w:val="A9EC0954D6DB41DC99BA4582D634CC9F"/>
    <w:rsid w:val="002562C6"/>
  </w:style>
  <w:style w:type="paragraph" w:customStyle="1" w:styleId="92DF4BD57CDC4F478057C012B2AA1018">
    <w:name w:val="92DF4BD57CDC4F478057C012B2AA1018"/>
    <w:rsid w:val="002562C6"/>
  </w:style>
  <w:style w:type="paragraph" w:customStyle="1" w:styleId="E6BE80C760254D21ACC7827ED3AA7CE2">
    <w:name w:val="E6BE80C760254D21ACC7827ED3AA7CE2"/>
    <w:rsid w:val="002562C6"/>
  </w:style>
  <w:style w:type="paragraph" w:customStyle="1" w:styleId="D9239134957749688CFDECC9E8DB1E8B">
    <w:name w:val="D9239134957749688CFDECC9E8DB1E8B"/>
    <w:rsid w:val="002562C6"/>
  </w:style>
  <w:style w:type="paragraph" w:customStyle="1" w:styleId="CE91784B688F4EDE8E3FDA7A4AC269D8">
    <w:name w:val="CE91784B688F4EDE8E3FDA7A4AC269D8"/>
    <w:rsid w:val="002562C6"/>
  </w:style>
  <w:style w:type="paragraph" w:customStyle="1" w:styleId="86430B32EF1B4A02A581BF9FB2E8AA2B">
    <w:name w:val="86430B32EF1B4A02A581BF9FB2E8AA2B"/>
    <w:rsid w:val="002562C6"/>
  </w:style>
  <w:style w:type="paragraph" w:customStyle="1" w:styleId="2659979F08D145A78C540C026E056736">
    <w:name w:val="2659979F08D145A78C540C026E056736"/>
    <w:rsid w:val="002562C6"/>
  </w:style>
  <w:style w:type="paragraph" w:customStyle="1" w:styleId="A2AC9DE0189C4CDBA7E87CC80D99A720">
    <w:name w:val="A2AC9DE0189C4CDBA7E87CC80D99A720"/>
    <w:rsid w:val="002562C6"/>
  </w:style>
  <w:style w:type="paragraph" w:customStyle="1" w:styleId="4798592E2E4D4D5DB9F8F39C560F608B">
    <w:name w:val="4798592E2E4D4D5DB9F8F39C560F608B"/>
    <w:rsid w:val="002562C6"/>
  </w:style>
  <w:style w:type="paragraph" w:customStyle="1" w:styleId="ACA258F5DF87484F8B59B1AE36566E1C">
    <w:name w:val="ACA258F5DF87484F8B59B1AE36566E1C"/>
    <w:rsid w:val="002562C6"/>
  </w:style>
  <w:style w:type="paragraph" w:customStyle="1" w:styleId="67541F6F5D2A4D1BAAD66D5EE6764273">
    <w:name w:val="67541F6F5D2A4D1BAAD66D5EE6764273"/>
    <w:rsid w:val="002562C6"/>
  </w:style>
  <w:style w:type="paragraph" w:customStyle="1" w:styleId="2109204737DD4FAD94D72C6435DD8E4C">
    <w:name w:val="2109204737DD4FAD94D72C6435DD8E4C"/>
    <w:rsid w:val="002562C6"/>
  </w:style>
  <w:style w:type="paragraph" w:customStyle="1" w:styleId="A03016E22AF24C0C88969F6D73CB1B97">
    <w:name w:val="A03016E22AF24C0C88969F6D73CB1B97"/>
    <w:rsid w:val="002562C6"/>
  </w:style>
  <w:style w:type="paragraph" w:customStyle="1" w:styleId="BD68C4057A064BADA565EC6BC81AB3BB">
    <w:name w:val="BD68C4057A064BADA565EC6BC81AB3BB"/>
    <w:rsid w:val="002562C6"/>
  </w:style>
  <w:style w:type="paragraph" w:customStyle="1" w:styleId="A99A3E14738C46349BA8C5AF4EA29F85">
    <w:name w:val="A99A3E14738C46349BA8C5AF4EA29F85"/>
    <w:rsid w:val="002562C6"/>
  </w:style>
  <w:style w:type="paragraph" w:customStyle="1" w:styleId="A6C62AF2BEE24D51A419C568D0CBEAD1">
    <w:name w:val="A6C62AF2BEE24D51A419C568D0CBEAD1"/>
    <w:rsid w:val="002562C6"/>
  </w:style>
  <w:style w:type="paragraph" w:customStyle="1" w:styleId="EB8E7AB138A248249EC6FED455326892">
    <w:name w:val="EB8E7AB138A248249EC6FED455326892"/>
    <w:rsid w:val="002562C6"/>
  </w:style>
  <w:style w:type="paragraph" w:customStyle="1" w:styleId="F5D3E2C46DFC4611BB6EDC41E39BCABD">
    <w:name w:val="F5D3E2C46DFC4611BB6EDC41E39BCABD"/>
    <w:rsid w:val="002562C6"/>
  </w:style>
  <w:style w:type="paragraph" w:customStyle="1" w:styleId="CDC47135F9CB40F39F7DF4FCCE989561">
    <w:name w:val="CDC47135F9CB40F39F7DF4FCCE989561"/>
    <w:rsid w:val="002562C6"/>
  </w:style>
  <w:style w:type="paragraph" w:customStyle="1" w:styleId="78C7F03A56604539955FAB8392647BD9">
    <w:name w:val="78C7F03A56604539955FAB8392647BD9"/>
    <w:rsid w:val="002562C6"/>
  </w:style>
  <w:style w:type="paragraph" w:customStyle="1" w:styleId="03896F3DE40F4C3DB3387562B4D9CD28">
    <w:name w:val="03896F3DE40F4C3DB3387562B4D9CD28"/>
    <w:rsid w:val="002562C6"/>
  </w:style>
  <w:style w:type="paragraph" w:customStyle="1" w:styleId="4B3B860C896144E3A0C5767B77F973F0">
    <w:name w:val="4B3B860C896144E3A0C5767B77F973F0"/>
    <w:rsid w:val="002562C6"/>
  </w:style>
  <w:style w:type="paragraph" w:customStyle="1" w:styleId="E59C541049AE49B798A6440A362A1F18">
    <w:name w:val="E59C541049AE49B798A6440A362A1F18"/>
    <w:rsid w:val="002562C6"/>
  </w:style>
  <w:style w:type="paragraph" w:customStyle="1" w:styleId="877210E5B9B641F3ADAE35A734F6F96B">
    <w:name w:val="877210E5B9B641F3ADAE35A734F6F96B"/>
    <w:rsid w:val="002562C6"/>
  </w:style>
  <w:style w:type="paragraph" w:customStyle="1" w:styleId="A94C4D52874042DFB1B9FA6D187C23D0">
    <w:name w:val="A94C4D52874042DFB1B9FA6D187C23D0"/>
    <w:rsid w:val="002562C6"/>
  </w:style>
  <w:style w:type="paragraph" w:customStyle="1" w:styleId="60065349110D4966A2CB806F80CD864C">
    <w:name w:val="60065349110D4966A2CB806F80CD864C"/>
    <w:rsid w:val="002562C6"/>
  </w:style>
  <w:style w:type="paragraph" w:customStyle="1" w:styleId="3D51D14EC4AF42869692704880EB4108">
    <w:name w:val="3D51D14EC4AF42869692704880EB4108"/>
    <w:rsid w:val="002562C6"/>
  </w:style>
  <w:style w:type="paragraph" w:customStyle="1" w:styleId="4EB9E5DFFB3343D893423C676498E8BE">
    <w:name w:val="4EB9E5DFFB3343D893423C676498E8BE"/>
    <w:rsid w:val="002562C6"/>
  </w:style>
  <w:style w:type="paragraph" w:customStyle="1" w:styleId="2C4F521576D84306AF85D2B67794B2AD">
    <w:name w:val="2C4F521576D84306AF85D2B67794B2AD"/>
    <w:rsid w:val="002562C6"/>
  </w:style>
  <w:style w:type="paragraph" w:customStyle="1" w:styleId="E68A44230AD4418798CE17DA7D5A85CC">
    <w:name w:val="E68A44230AD4418798CE17DA7D5A85CC"/>
    <w:rsid w:val="002562C6"/>
  </w:style>
  <w:style w:type="paragraph" w:customStyle="1" w:styleId="1DF6C773F11D48B38AB4ED75761A5829">
    <w:name w:val="1DF6C773F11D48B38AB4ED75761A5829"/>
    <w:rsid w:val="002562C6"/>
  </w:style>
  <w:style w:type="paragraph" w:customStyle="1" w:styleId="7BD0865467264F6FB3AC316428AE4766">
    <w:name w:val="7BD0865467264F6FB3AC316428AE4766"/>
    <w:rsid w:val="002562C6"/>
  </w:style>
  <w:style w:type="paragraph" w:customStyle="1" w:styleId="E2880E0B84374C6A83BA793BF0AFF0AC">
    <w:name w:val="E2880E0B84374C6A83BA793BF0AFF0AC"/>
    <w:rsid w:val="002562C6"/>
  </w:style>
  <w:style w:type="paragraph" w:customStyle="1" w:styleId="6F5AA22D04554AA083A1C2A5A7EEAA65">
    <w:name w:val="6F5AA22D04554AA083A1C2A5A7EEAA65"/>
    <w:rsid w:val="002562C6"/>
  </w:style>
  <w:style w:type="paragraph" w:customStyle="1" w:styleId="F0896008BD3E4E389872E2A9254E5F4F">
    <w:name w:val="F0896008BD3E4E389872E2A9254E5F4F"/>
    <w:rsid w:val="002562C6"/>
  </w:style>
  <w:style w:type="paragraph" w:customStyle="1" w:styleId="AD16A29BBC7E47BE93DFF3D80D507768">
    <w:name w:val="AD16A29BBC7E47BE93DFF3D80D507768"/>
    <w:rsid w:val="002562C6"/>
  </w:style>
  <w:style w:type="paragraph" w:customStyle="1" w:styleId="9C1F81D5160A400DA3DA9C2E8277BCA9">
    <w:name w:val="9C1F81D5160A400DA3DA9C2E8277BCA9"/>
    <w:rsid w:val="002562C6"/>
  </w:style>
  <w:style w:type="paragraph" w:customStyle="1" w:styleId="C10A7FB7CD424AC5B696488E2A06E31E">
    <w:name w:val="C10A7FB7CD424AC5B696488E2A06E31E"/>
    <w:rsid w:val="002562C6"/>
  </w:style>
  <w:style w:type="paragraph" w:customStyle="1" w:styleId="FDABFD8950FA4D7A90F6D64EAE76CBF9">
    <w:name w:val="FDABFD8950FA4D7A90F6D64EAE76CBF9"/>
    <w:rsid w:val="002562C6"/>
  </w:style>
  <w:style w:type="paragraph" w:customStyle="1" w:styleId="CD8C9601472F4FD0979652E941B4EC9B">
    <w:name w:val="CD8C9601472F4FD0979652E941B4EC9B"/>
    <w:rsid w:val="002562C6"/>
  </w:style>
  <w:style w:type="paragraph" w:customStyle="1" w:styleId="44B69D6AE5D34209A82EFA1533A3A2EF">
    <w:name w:val="44B69D6AE5D34209A82EFA1533A3A2EF"/>
    <w:rsid w:val="002562C6"/>
  </w:style>
  <w:style w:type="paragraph" w:customStyle="1" w:styleId="1F0F32F4E35E4CC192ED521F4B69CE02">
    <w:name w:val="1F0F32F4E35E4CC192ED521F4B69CE02"/>
    <w:rsid w:val="002562C6"/>
  </w:style>
  <w:style w:type="paragraph" w:customStyle="1" w:styleId="AC9037C5EAF140FFAB954B344E790747">
    <w:name w:val="AC9037C5EAF140FFAB954B344E790747"/>
    <w:rsid w:val="002562C6"/>
  </w:style>
  <w:style w:type="paragraph" w:customStyle="1" w:styleId="6DF4275F354F45968AA3536DA8F27F13">
    <w:name w:val="6DF4275F354F45968AA3536DA8F27F13"/>
    <w:rsid w:val="002562C6"/>
  </w:style>
  <w:style w:type="paragraph" w:customStyle="1" w:styleId="9DE6755853F24B349D7FC6FC58AF8A1A">
    <w:name w:val="9DE6755853F24B349D7FC6FC58AF8A1A"/>
    <w:rsid w:val="002562C6"/>
  </w:style>
  <w:style w:type="paragraph" w:customStyle="1" w:styleId="066D80EA393949A6B1CC060686F51C21">
    <w:name w:val="066D80EA393949A6B1CC060686F51C21"/>
    <w:rsid w:val="002562C6"/>
  </w:style>
  <w:style w:type="paragraph" w:customStyle="1" w:styleId="6A665CA9A48442D19A5D7844C0D4F69D">
    <w:name w:val="6A665CA9A48442D19A5D7844C0D4F69D"/>
    <w:rsid w:val="002562C6"/>
  </w:style>
  <w:style w:type="paragraph" w:customStyle="1" w:styleId="C26C2521E0C346E88F16DB27FFF6DEB6">
    <w:name w:val="C26C2521E0C346E88F16DB27FFF6DEB6"/>
    <w:rsid w:val="002562C6"/>
  </w:style>
  <w:style w:type="paragraph" w:customStyle="1" w:styleId="FB3D9B14E87D403690B6C2AED31291A3">
    <w:name w:val="FB3D9B14E87D403690B6C2AED31291A3"/>
    <w:rsid w:val="002562C6"/>
  </w:style>
  <w:style w:type="paragraph" w:customStyle="1" w:styleId="C4AB72F96C64498CB296A72F09D3F361">
    <w:name w:val="C4AB72F96C64498CB296A72F09D3F361"/>
    <w:rsid w:val="002562C6"/>
  </w:style>
  <w:style w:type="paragraph" w:customStyle="1" w:styleId="2C5F2B24BBB0493C8A6F15482B9A186A">
    <w:name w:val="2C5F2B24BBB0493C8A6F15482B9A186A"/>
    <w:rsid w:val="002562C6"/>
  </w:style>
  <w:style w:type="paragraph" w:customStyle="1" w:styleId="413BC7ACDE314082A0F8E63093AA360B">
    <w:name w:val="413BC7ACDE314082A0F8E63093AA360B"/>
    <w:rsid w:val="002562C6"/>
  </w:style>
  <w:style w:type="paragraph" w:customStyle="1" w:styleId="C205977AF0BE49CA9E759BF2B3C90164">
    <w:name w:val="C205977AF0BE49CA9E759BF2B3C90164"/>
    <w:rsid w:val="002562C6"/>
  </w:style>
  <w:style w:type="paragraph" w:customStyle="1" w:styleId="AF6AF696AFE844B08FEA5602F632F3AC">
    <w:name w:val="AF6AF696AFE844B08FEA5602F632F3AC"/>
    <w:rsid w:val="002562C6"/>
  </w:style>
  <w:style w:type="paragraph" w:customStyle="1" w:styleId="B1CEE6F956EE468BABFF857739BD94EA">
    <w:name w:val="B1CEE6F956EE468BABFF857739BD94EA"/>
    <w:rsid w:val="002562C6"/>
  </w:style>
  <w:style w:type="paragraph" w:customStyle="1" w:styleId="782333D48D274443879C603BE54D5696">
    <w:name w:val="782333D48D274443879C603BE54D5696"/>
    <w:rsid w:val="002562C6"/>
  </w:style>
  <w:style w:type="paragraph" w:customStyle="1" w:styleId="4CF4D86266CE4AC2B891B43C5797759D">
    <w:name w:val="4CF4D86266CE4AC2B891B43C5797759D"/>
    <w:rsid w:val="002562C6"/>
  </w:style>
  <w:style w:type="paragraph" w:customStyle="1" w:styleId="14F596CBC73B4D21A5E7829ADE2844B9">
    <w:name w:val="14F596CBC73B4D21A5E7829ADE2844B9"/>
    <w:rsid w:val="002562C6"/>
  </w:style>
  <w:style w:type="paragraph" w:customStyle="1" w:styleId="30DFC51A68974C52B54971740362B472">
    <w:name w:val="30DFC51A68974C52B54971740362B472"/>
    <w:rsid w:val="002562C6"/>
  </w:style>
  <w:style w:type="paragraph" w:customStyle="1" w:styleId="3F677F55548D420091E07AFC82AA46B5">
    <w:name w:val="3F677F55548D420091E07AFC82AA46B5"/>
    <w:rsid w:val="002562C6"/>
  </w:style>
  <w:style w:type="paragraph" w:customStyle="1" w:styleId="10CB69AC0B9148DCA81F8BAAD8C52BD1">
    <w:name w:val="10CB69AC0B9148DCA81F8BAAD8C52BD1"/>
    <w:rsid w:val="002562C6"/>
  </w:style>
  <w:style w:type="paragraph" w:customStyle="1" w:styleId="53AAAEDBDD8D4002BC3E982D17789395">
    <w:name w:val="53AAAEDBDD8D4002BC3E982D17789395"/>
    <w:rsid w:val="002562C6"/>
  </w:style>
  <w:style w:type="paragraph" w:customStyle="1" w:styleId="647E29E4B9554DFF9C9A383657809E9E">
    <w:name w:val="647E29E4B9554DFF9C9A383657809E9E"/>
    <w:rsid w:val="002562C6"/>
  </w:style>
  <w:style w:type="paragraph" w:customStyle="1" w:styleId="BC026E76992349F5BC8D19C9F56E0A3E">
    <w:name w:val="BC026E76992349F5BC8D19C9F56E0A3E"/>
    <w:rsid w:val="002562C6"/>
  </w:style>
  <w:style w:type="paragraph" w:customStyle="1" w:styleId="4E559001C24D4D7E928E8FDFE514F633">
    <w:name w:val="4E559001C24D4D7E928E8FDFE514F633"/>
    <w:rsid w:val="002562C6"/>
  </w:style>
  <w:style w:type="paragraph" w:customStyle="1" w:styleId="E6F997D62760404FB8552ED349327BD7">
    <w:name w:val="E6F997D62760404FB8552ED349327BD7"/>
    <w:rsid w:val="002562C6"/>
  </w:style>
  <w:style w:type="paragraph" w:customStyle="1" w:styleId="7C13E82A32434C39BBA17E5F0234BA5B">
    <w:name w:val="7C13E82A32434C39BBA17E5F0234BA5B"/>
    <w:rsid w:val="002562C6"/>
  </w:style>
  <w:style w:type="paragraph" w:customStyle="1" w:styleId="F2AF34B339C7472B9D3F86C838D43553">
    <w:name w:val="F2AF34B339C7472B9D3F86C838D43553"/>
    <w:rsid w:val="002562C6"/>
  </w:style>
  <w:style w:type="paragraph" w:customStyle="1" w:styleId="8D72ACF734A64D37B1F0AC0046BD6B67">
    <w:name w:val="8D72ACF734A64D37B1F0AC0046BD6B67"/>
    <w:rsid w:val="002562C6"/>
  </w:style>
  <w:style w:type="paragraph" w:customStyle="1" w:styleId="28CBB2CBCC634224A8FFA651A70EBEBD">
    <w:name w:val="28CBB2CBCC634224A8FFA651A70EBEBD"/>
    <w:rsid w:val="002562C6"/>
  </w:style>
  <w:style w:type="paragraph" w:customStyle="1" w:styleId="2B3CF091F63F4390ACAD494508A35DD1">
    <w:name w:val="2B3CF091F63F4390ACAD494508A35DD1"/>
    <w:rsid w:val="002562C6"/>
  </w:style>
  <w:style w:type="paragraph" w:customStyle="1" w:styleId="E21134374B6C4BE2B7F03AB34F152AA7">
    <w:name w:val="E21134374B6C4BE2B7F03AB34F152AA7"/>
    <w:rsid w:val="002562C6"/>
  </w:style>
  <w:style w:type="paragraph" w:customStyle="1" w:styleId="4C5B8D1CC7754147A6D0B839360C1F77">
    <w:name w:val="4C5B8D1CC7754147A6D0B839360C1F77"/>
    <w:rsid w:val="002562C6"/>
  </w:style>
  <w:style w:type="paragraph" w:customStyle="1" w:styleId="240AF673340046DEBF78CAFB5A01A7E5">
    <w:name w:val="240AF673340046DEBF78CAFB5A01A7E5"/>
    <w:rsid w:val="002562C6"/>
  </w:style>
  <w:style w:type="paragraph" w:customStyle="1" w:styleId="9EADCBCD85734949BF7FC04A4C55E960">
    <w:name w:val="9EADCBCD85734949BF7FC04A4C55E960"/>
    <w:rsid w:val="002562C6"/>
  </w:style>
  <w:style w:type="paragraph" w:customStyle="1" w:styleId="AB6C9000B8034B92BA1258A6959D0DC9">
    <w:name w:val="AB6C9000B8034B92BA1258A6959D0DC9"/>
    <w:rsid w:val="002562C6"/>
  </w:style>
  <w:style w:type="paragraph" w:customStyle="1" w:styleId="BE3A8EDEFD884FC1B3E2960A36AE96DA">
    <w:name w:val="BE3A8EDEFD884FC1B3E2960A36AE96DA"/>
    <w:rsid w:val="002562C6"/>
  </w:style>
  <w:style w:type="paragraph" w:customStyle="1" w:styleId="324961AC838C46C99FFB85DDB982D939">
    <w:name w:val="324961AC838C46C99FFB85DDB982D939"/>
    <w:rsid w:val="00D63474"/>
    <w:rPr>
      <w:lang w:val="en-US"/>
    </w:rPr>
  </w:style>
  <w:style w:type="paragraph" w:customStyle="1" w:styleId="0C60F5C456E5435C9D89FC4ACAB4485D">
    <w:name w:val="0C60F5C456E5435C9D89FC4ACAB4485D"/>
    <w:rsid w:val="00D63474"/>
    <w:rPr>
      <w:lang w:val="en-US"/>
    </w:rPr>
  </w:style>
  <w:style w:type="paragraph" w:customStyle="1" w:styleId="52B324D2FD0F4DAAB978E6ACC137F14D">
    <w:name w:val="52B324D2FD0F4DAAB978E6ACC137F14D"/>
    <w:rsid w:val="00D63474"/>
    <w:rPr>
      <w:lang w:val="en-US"/>
    </w:rPr>
  </w:style>
  <w:style w:type="paragraph" w:customStyle="1" w:styleId="6AA2B260807843DBA6626C6AF47E59DF">
    <w:name w:val="6AA2B260807843DBA6626C6AF47E59DF"/>
    <w:rsid w:val="00D63474"/>
    <w:rPr>
      <w:lang w:val="en-US"/>
    </w:rPr>
  </w:style>
  <w:style w:type="paragraph" w:customStyle="1" w:styleId="2B165B33CAFE47E0AF565B7CBD67B538">
    <w:name w:val="2B165B33CAFE47E0AF565B7CBD67B538"/>
    <w:rsid w:val="00D63474"/>
    <w:rPr>
      <w:lang w:val="en-US"/>
    </w:rPr>
  </w:style>
  <w:style w:type="paragraph" w:customStyle="1" w:styleId="FAE692A8CC2947188A8BE71809C9D06F">
    <w:name w:val="FAE692A8CC2947188A8BE71809C9D06F"/>
    <w:rsid w:val="00D63474"/>
    <w:rPr>
      <w:lang w:val="en-US"/>
    </w:rPr>
  </w:style>
  <w:style w:type="paragraph" w:customStyle="1" w:styleId="7D430CD96A7B4B3F9E9BF9B6FAB01349">
    <w:name w:val="7D430CD96A7B4B3F9E9BF9B6FAB01349"/>
    <w:rsid w:val="00D63474"/>
    <w:rPr>
      <w:lang w:val="en-US"/>
    </w:rPr>
  </w:style>
  <w:style w:type="paragraph" w:customStyle="1" w:styleId="D720EE8003D84650B2235AC92936091E">
    <w:name w:val="D720EE8003D84650B2235AC92936091E"/>
    <w:rsid w:val="00D63474"/>
    <w:rPr>
      <w:lang w:val="en-US"/>
    </w:rPr>
  </w:style>
  <w:style w:type="paragraph" w:customStyle="1" w:styleId="FE00B326F6DC4E33AC1D51FBEB212B7F">
    <w:name w:val="FE00B326F6DC4E33AC1D51FBEB212B7F"/>
    <w:rsid w:val="00D63474"/>
    <w:rPr>
      <w:lang w:val="en-US"/>
    </w:rPr>
  </w:style>
  <w:style w:type="paragraph" w:customStyle="1" w:styleId="F22916A1DE584A3B86BC24EC41815401">
    <w:name w:val="F22916A1DE584A3B86BC24EC41815401"/>
    <w:rsid w:val="00D63474"/>
    <w:rPr>
      <w:lang w:val="en-US"/>
    </w:rPr>
  </w:style>
  <w:style w:type="paragraph" w:customStyle="1" w:styleId="7BFF5EE255E3479C8EBE2A5737A0C483">
    <w:name w:val="7BFF5EE255E3479C8EBE2A5737A0C483"/>
    <w:rsid w:val="00D63474"/>
    <w:rPr>
      <w:lang w:val="en-US"/>
    </w:rPr>
  </w:style>
  <w:style w:type="paragraph" w:customStyle="1" w:styleId="91B57C85D44142EF8BA72E73622801E0">
    <w:name w:val="91B57C85D44142EF8BA72E73622801E0"/>
    <w:rsid w:val="00D6347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detention sign-in sheet</Template>
  <TotalTime>21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cheng Ng</dc:creator>
  <cp:lastModifiedBy>Kau Guan Kiat</cp:lastModifiedBy>
  <cp:revision>9</cp:revision>
  <cp:lastPrinted>2002-09-28T00:44:00Z</cp:lastPrinted>
  <dcterms:created xsi:type="dcterms:W3CDTF">2020-04-01T09:05:00Z</dcterms:created>
  <dcterms:modified xsi:type="dcterms:W3CDTF">2020-06-10T02:03:00Z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TC010175881033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